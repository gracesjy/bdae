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80D61" w14:textId="2D4E92FB" w:rsidR="005919BD" w:rsidRDefault="005919BD"/>
    <w:tbl>
      <w:tblPr>
        <w:tblpPr w:leftFromText="142" w:rightFromText="142" w:vertAnchor="text" w:horzAnchor="margin" w:tblpY="-7357"/>
        <w:tblW w:w="1570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0"/>
      </w:tblGrid>
      <w:tr w:rsidR="005919BD" w14:paraId="5CE19846" w14:textId="77777777">
        <w:trPr>
          <w:trHeight w:val="80"/>
        </w:trPr>
        <w:tc>
          <w:tcPr>
            <w:tcW w:w="15700" w:type="dxa"/>
            <w:shd w:val="clear" w:color="auto" w:fill="auto"/>
          </w:tcPr>
          <w:p w14:paraId="14A61317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lastRenderedPageBreak/>
              <w:t>AIM</w:t>
            </w:r>
            <w:r>
              <w:rPr>
                <w:rFonts w:ascii="HY견고딕" w:eastAsia="HY견고딕"/>
                <w:sz w:val="72"/>
                <w:szCs w:val="72"/>
              </w:rPr>
              <w:t>’</w:t>
            </w:r>
            <w:r>
              <w:rPr>
                <w:rFonts w:ascii="HY견고딕" w:eastAsia="HY견고딕" w:hint="eastAsia"/>
                <w:sz w:val="72"/>
                <w:szCs w:val="72"/>
              </w:rPr>
              <w:t>s Project</w:t>
            </w:r>
          </w:p>
          <w:p w14:paraId="42370C75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t>수행 표준화 방안 프로젝트</w:t>
            </w:r>
          </w:p>
          <w:p w14:paraId="54E5B9B2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0C11CFAA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225852C0" w14:textId="77777777" w:rsidR="005919BD" w:rsidRDefault="00786043">
            <w:pPr>
              <w:pStyle w:val="CoverTitle"/>
              <w:rPr>
                <w:rFonts w:ascii="HY견고딕" w:eastAsia="HY견고딕"/>
                <w:sz w:val="40"/>
                <w:szCs w:val="40"/>
              </w:rPr>
            </w:pPr>
            <w:r>
              <w:rPr>
                <w:rFonts w:ascii="HY견고딕" w:eastAsia="HY견고딕" w:hint="eastAsia"/>
                <w:sz w:val="40"/>
                <w:szCs w:val="40"/>
              </w:rPr>
              <w:t>인</w:t>
            </w:r>
            <w:r>
              <w:rPr>
                <w:rFonts w:ascii="HY견고딕" w:eastAsia="HY견고딕" w:hAnsi="바탕" w:cs="바탕" w:hint="eastAsia"/>
                <w:sz w:val="40"/>
                <w:szCs w:val="40"/>
              </w:rPr>
              <w:t>터페이스 사양서</w:t>
            </w:r>
          </w:p>
          <w:p w14:paraId="316B46C0" w14:textId="77777777" w:rsidR="005919BD" w:rsidRDefault="00786043">
            <w:pPr>
              <w:pStyle w:val="CoverTitle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2009.02.02</w:t>
            </w:r>
          </w:p>
          <w:p w14:paraId="7B85F3A9" w14:textId="77777777" w:rsidR="005919BD" w:rsidRDefault="005919BD">
            <w:pPr>
              <w:pStyle w:val="CoverTitle"/>
              <w:rPr>
                <w:rFonts w:ascii="HY견고딕" w:eastAsia="HY견고딕"/>
                <w:b w:val="0"/>
                <w:sz w:val="28"/>
                <w:szCs w:val="28"/>
              </w:rPr>
            </w:pPr>
          </w:p>
        </w:tc>
      </w:tr>
    </w:tbl>
    <w:p w14:paraId="559B9543" w14:textId="77777777" w:rsidR="005919BD" w:rsidRDefault="005919BD">
      <w:pPr>
        <w:rPr>
          <w:sz w:val="19"/>
          <w:szCs w:val="19"/>
        </w:rPr>
      </w:pPr>
    </w:p>
    <w:p w14:paraId="4CBA1164" w14:textId="77777777" w:rsidR="005919BD" w:rsidRDefault="005919BD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</w:p>
    <w:p w14:paraId="193A124E" w14:textId="77777777" w:rsidR="005919BD" w:rsidRDefault="00786043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  <w:r w:rsidRPr="00FD6541">
        <w:rPr>
          <w:rFonts w:ascii="돋움" w:hAnsi="돋움" w:cs="Arial"/>
          <w:color w:val="333399"/>
          <w:sz w:val="64"/>
          <w:szCs w:val="64"/>
        </w:rPr>
        <w:t>Document Information</w:t>
      </w:r>
    </w:p>
    <w:p w14:paraId="63DD002B" w14:textId="77777777" w:rsidR="005919BD" w:rsidRDefault="005919BD">
      <w:pPr>
        <w:pStyle w:val="CoverTitle"/>
        <w:rPr>
          <w:rFonts w:ascii="돋움" w:hAnsi="돋움"/>
          <w:color w:val="000000"/>
          <w:sz w:val="27"/>
          <w:szCs w:val="27"/>
        </w:rPr>
      </w:pPr>
    </w:p>
    <w:p w14:paraId="305C568D" w14:textId="77777777" w:rsidR="005919BD" w:rsidRDefault="00786043">
      <w:pPr>
        <w:pStyle w:val="CoverTitle"/>
        <w:numPr>
          <w:ilvl w:val="0"/>
          <w:numId w:val="10"/>
        </w:numPr>
        <w:tabs>
          <w:tab w:val="clear" w:pos="800"/>
          <w:tab w:val="num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 w:rsidRPr="00FD6541">
        <w:rPr>
          <w:rFonts w:ascii="돋움" w:hAnsi="돋움" w:cs="Arial"/>
          <w:color w:val="000000"/>
          <w:sz w:val="36"/>
          <w:szCs w:val="36"/>
        </w:rPr>
        <w:t xml:space="preserve">Document Information </w:t>
      </w:r>
    </w:p>
    <w:tbl>
      <w:tblPr>
        <w:tblW w:w="157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2070"/>
        <w:gridCol w:w="2830"/>
        <w:gridCol w:w="1300"/>
        <w:gridCol w:w="9500"/>
      </w:tblGrid>
      <w:tr w:rsidR="005919BD" w14:paraId="054F42EB" w14:textId="77777777" w:rsidTr="007742AB">
        <w:trPr>
          <w:trHeight w:val="397"/>
        </w:trPr>
        <w:tc>
          <w:tcPr>
            <w:tcW w:w="2070" w:type="dxa"/>
            <w:tcBorders>
              <w:top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1712C66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문서제목</w:t>
            </w:r>
          </w:p>
        </w:tc>
        <w:tc>
          <w:tcPr>
            <w:tcW w:w="13630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C1225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/>
              </w:rPr>
            </w:pPr>
            <w:r w:rsidRPr="00C577C5">
              <w:rPr>
                <w:rFonts w:ascii="Century Gothic" w:eastAsia="굴림" w:hAnsi="굴림" w:cs="Arial"/>
              </w:rPr>
              <w:t>인터페이스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사양서</w:t>
            </w:r>
          </w:p>
        </w:tc>
      </w:tr>
      <w:tr w:rsidR="005919BD" w14:paraId="46735DA1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CC6E6A5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명</w:t>
            </w:r>
          </w:p>
        </w:tc>
        <w:tc>
          <w:tcPr>
            <w:tcW w:w="13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8B2767" w14:textId="77777777" w:rsidR="005919BD" w:rsidRDefault="00786043">
            <w:pPr>
              <w:pStyle w:val="box-L-contents"/>
              <w:ind w:right="-3908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AIM’s Project</w:t>
            </w:r>
            <w:r w:rsidRPr="00C577C5">
              <w:rPr>
                <w:rFonts w:ascii="Century Gothic" w:eastAsia="굴림" w:hAnsi="굴림" w:cs="Arial"/>
              </w:rPr>
              <w:t>수행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표준화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방안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프로젝트</w:t>
            </w:r>
          </w:p>
        </w:tc>
      </w:tr>
      <w:tr w:rsidR="005919BD" w14:paraId="3DD82070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52DBC0B4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관리자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37CA3B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2008-11-13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6FA173A7" w14:textId="77777777" w:rsidR="005919BD" w:rsidRDefault="00786043">
            <w:pPr>
              <w:pStyle w:val="box-L-heading"/>
              <w:jc w:val="both"/>
              <w:rPr>
                <w:rFonts w:ascii="돋움" w:hAnsi="돋움" w:cs="Arial"/>
                <w:color w:val="333333"/>
              </w:rPr>
            </w:pPr>
            <w:r w:rsidRPr="00FD6541">
              <w:rPr>
                <w:rFonts w:ascii="돋움" w:hAnsi="돋움" w:cs="Arial"/>
                <w:color w:val="333333"/>
              </w:rPr>
              <w:t>문서번호</w:t>
            </w:r>
          </w:p>
        </w:tc>
        <w:tc>
          <w:tcPr>
            <w:tcW w:w="950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FDEB525" w14:textId="77777777" w:rsidR="005919BD" w:rsidRDefault="00786043">
            <w:pPr>
              <w:pStyle w:val="box-L-contents"/>
              <w:jc w:val="both"/>
              <w:rPr>
                <w:rFonts w:ascii="돋움" w:hAnsi="돋움" w:cs="Arial"/>
                <w:lang w:val="pt-BR"/>
              </w:rPr>
            </w:pPr>
            <w:r w:rsidRPr="00C577C5">
              <w:rPr>
                <w:rFonts w:ascii="Century Gothic" w:eastAsia="굴림" w:hAnsi="Century Gothic" w:cs="Arial"/>
                <w:lang w:val="pt-BR"/>
              </w:rPr>
              <w:t>[J20-N10-D41-002]</w:t>
            </w:r>
            <w:r w:rsidRPr="00C577C5">
              <w:rPr>
                <w:rFonts w:ascii="Century Gothic" w:eastAsia="굴림" w:hAnsi="굴림" w:cs="Arial"/>
                <w:lang w:val="pt-BR"/>
              </w:rPr>
              <w:t>인터페이스</w:t>
            </w:r>
            <w:r w:rsidRPr="00C577C5">
              <w:rPr>
                <w:rFonts w:ascii="Century Gothic" w:eastAsia="굴림" w:hAnsi="Century Gothic" w:cs="Arial"/>
                <w:lang w:val="pt-BR"/>
              </w:rPr>
              <w:t xml:space="preserve"> </w:t>
            </w:r>
            <w:r w:rsidRPr="00C577C5">
              <w:rPr>
                <w:rFonts w:ascii="Century Gothic" w:eastAsia="굴림" w:hAnsi="굴림" w:cs="Arial"/>
                <w:lang w:val="pt-BR"/>
              </w:rPr>
              <w:t>사양서</w:t>
            </w:r>
          </w:p>
        </w:tc>
      </w:tr>
    </w:tbl>
    <w:p w14:paraId="276133EB" w14:textId="77777777" w:rsidR="005919BD" w:rsidRDefault="005919BD">
      <w:pPr>
        <w:rPr>
          <w:rFonts w:ascii="돋움" w:eastAsia="돋움" w:hAnsi="돋움"/>
          <w:sz w:val="19"/>
          <w:szCs w:val="19"/>
          <w:lang w:val="pt-BR"/>
        </w:rPr>
      </w:pPr>
    </w:p>
    <w:p w14:paraId="57117FEF" w14:textId="77777777" w:rsidR="005919BD" w:rsidRDefault="005919BD">
      <w:pPr>
        <w:rPr>
          <w:rFonts w:ascii="돋움" w:eastAsia="돋움" w:hAnsi="돋움"/>
          <w:b/>
          <w:sz w:val="31"/>
          <w:szCs w:val="31"/>
          <w:lang w:val="pt-BR"/>
        </w:rPr>
      </w:pPr>
    </w:p>
    <w:p w14:paraId="5565CB31" w14:textId="77777777" w:rsidR="005919BD" w:rsidRDefault="00786043">
      <w:pPr>
        <w:pStyle w:val="CoverTitle"/>
        <w:numPr>
          <w:ilvl w:val="0"/>
          <w:numId w:val="10"/>
        </w:numPr>
        <w:tabs>
          <w:tab w:val="clear" w:pos="800"/>
          <w:tab w:val="num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 w:rsidRPr="00FD6541">
        <w:rPr>
          <w:rFonts w:ascii="돋움" w:hAnsi="돋움" w:cs="Arial"/>
          <w:color w:val="000000"/>
          <w:sz w:val="36"/>
          <w:szCs w:val="36"/>
        </w:rPr>
        <w:t xml:space="preserve">Revision History </w:t>
      </w:r>
    </w:p>
    <w:tbl>
      <w:tblPr>
        <w:tblW w:w="15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516"/>
        <w:gridCol w:w="1122"/>
        <w:gridCol w:w="11752"/>
      </w:tblGrid>
      <w:tr w:rsidR="005919BD" w14:paraId="4E019379" w14:textId="77777777" w:rsidTr="007742AB">
        <w:trPr>
          <w:trHeight w:val="494"/>
        </w:trPr>
        <w:tc>
          <w:tcPr>
            <w:tcW w:w="13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30E8B3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lastRenderedPageBreak/>
              <w:t>문서 버전</w:t>
            </w:r>
          </w:p>
        </w:tc>
        <w:tc>
          <w:tcPr>
            <w:tcW w:w="1516" w:type="dxa"/>
            <w:shd w:val="clear" w:color="auto" w:fill="C0C0C0"/>
            <w:vAlign w:val="center"/>
          </w:tcPr>
          <w:p w14:paraId="185BE2F6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 일자</w:t>
            </w:r>
          </w:p>
        </w:tc>
        <w:tc>
          <w:tcPr>
            <w:tcW w:w="1122" w:type="dxa"/>
            <w:shd w:val="clear" w:color="auto" w:fill="C0C0C0"/>
            <w:vAlign w:val="center"/>
          </w:tcPr>
          <w:p w14:paraId="181EB93B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작성자</w:t>
            </w:r>
          </w:p>
        </w:tc>
        <w:tc>
          <w:tcPr>
            <w:tcW w:w="11752" w:type="dxa"/>
            <w:shd w:val="clear" w:color="auto" w:fill="C0C0C0"/>
            <w:vAlign w:val="center"/>
          </w:tcPr>
          <w:p w14:paraId="6DB4D94F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변경내용</w:t>
            </w:r>
          </w:p>
        </w:tc>
      </w:tr>
      <w:tr w:rsidR="005919BD" w14:paraId="218F61B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2D8378D4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1.0</w:t>
            </w:r>
          </w:p>
        </w:tc>
        <w:tc>
          <w:tcPr>
            <w:tcW w:w="1516" w:type="dxa"/>
            <w:vAlign w:val="center"/>
          </w:tcPr>
          <w:p w14:paraId="27BF17C3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2008-05-01</w:t>
            </w:r>
          </w:p>
        </w:tc>
        <w:tc>
          <w:tcPr>
            <w:tcW w:w="1122" w:type="dxa"/>
            <w:vAlign w:val="center"/>
          </w:tcPr>
          <w:p w14:paraId="68FF56E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작성자1</w:t>
            </w:r>
          </w:p>
        </w:tc>
        <w:tc>
          <w:tcPr>
            <w:tcW w:w="11752" w:type="dxa"/>
            <w:vAlign w:val="center"/>
          </w:tcPr>
          <w:p w14:paraId="26B5A533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초안</w:t>
            </w:r>
          </w:p>
        </w:tc>
      </w:tr>
      <w:tr w:rsidR="005919BD" w14:paraId="5C1F860E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4A5125C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1.1</w:t>
            </w:r>
          </w:p>
        </w:tc>
        <w:tc>
          <w:tcPr>
            <w:tcW w:w="1516" w:type="dxa"/>
            <w:vAlign w:val="center"/>
          </w:tcPr>
          <w:p w14:paraId="1BBE1B95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2008-11-04</w:t>
            </w:r>
          </w:p>
        </w:tc>
        <w:tc>
          <w:tcPr>
            <w:tcW w:w="1122" w:type="dxa"/>
            <w:vAlign w:val="center"/>
          </w:tcPr>
          <w:p w14:paraId="6734D38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0A3EF4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보완</w:t>
            </w:r>
          </w:p>
        </w:tc>
      </w:tr>
      <w:tr w:rsidR="005919BD" w14:paraId="3A7CEB46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4066AC50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1.2</w:t>
            </w:r>
          </w:p>
        </w:tc>
        <w:tc>
          <w:tcPr>
            <w:tcW w:w="1516" w:type="dxa"/>
            <w:vAlign w:val="center"/>
          </w:tcPr>
          <w:p w14:paraId="3DED621D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2008-11-13</w:t>
            </w:r>
          </w:p>
        </w:tc>
        <w:tc>
          <w:tcPr>
            <w:tcW w:w="1122" w:type="dxa"/>
            <w:vAlign w:val="center"/>
          </w:tcPr>
          <w:p w14:paraId="56D9BF5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A8E270C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>
              <w:rPr>
                <w:rFonts w:ascii="돋움" w:hAnsi="돋움" w:cs="Arial" w:hint="eastAsia"/>
              </w:rPr>
              <w:t>3</w:t>
            </w:r>
            <w:r w:rsidRPr="00B9178D">
              <w:rPr>
                <w:rFonts w:ascii="돋움" w:hAnsi="돋움" w:cs="Arial" w:hint="eastAsia"/>
                <w:vertAlign w:val="superscript"/>
              </w:rPr>
              <w:t>rd</w:t>
            </w:r>
            <w:r>
              <w:rPr>
                <w:rFonts w:ascii="돋움" w:hAnsi="돋움" w:cs="Arial" w:hint="eastAsia"/>
              </w:rPr>
              <w:t xml:space="preserve"> 버전</w:t>
            </w:r>
          </w:p>
        </w:tc>
      </w:tr>
      <w:tr w:rsidR="005919BD" w14:paraId="41D8E00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655AB644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40F46B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39199A0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2637B2F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D594C5D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38175EE2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739FE4FB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58206C1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6EDE9DD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351D0A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5D38C4A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FB9BA2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4326C6F4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41AB4A65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61C7F3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54BF1101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40FC27E2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2492DEBF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31781077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</w:tbl>
    <w:p w14:paraId="6E4966F3" w14:textId="77777777" w:rsidR="005919BD" w:rsidRDefault="005919BD">
      <w:pPr>
        <w:rPr>
          <w:rFonts w:ascii="돋움" w:eastAsia="돋움" w:hAnsi="돋움"/>
          <w:sz w:val="19"/>
          <w:szCs w:val="19"/>
        </w:rPr>
      </w:pPr>
    </w:p>
    <w:p w14:paraId="10FF6FCB" w14:textId="77777777" w:rsidR="005919BD" w:rsidRDefault="00786043">
      <w:pPr>
        <w:rPr>
          <w:rFonts w:ascii="돋움" w:eastAsia="돋움" w:hAnsi="돋움"/>
        </w:rPr>
      </w:pPr>
      <w:r w:rsidRPr="00FD6541">
        <w:rPr>
          <w:rFonts w:ascii="돋움" w:eastAsia="돋움" w:hAnsi="돋움" w:hint="eastAsia"/>
        </w:rPr>
        <w:t xml:space="preserve">본 문서는 </w:t>
      </w:r>
      <w:proofErr w:type="spellStart"/>
      <w:r w:rsidRPr="00FD6541">
        <w:rPr>
          <w:rFonts w:ascii="돋움" w:eastAsia="돋움" w:hAnsi="돋움" w:hint="eastAsia"/>
        </w:rPr>
        <w:t>에임시스템㈜에</w:t>
      </w:r>
      <w:proofErr w:type="spellEnd"/>
      <w:r w:rsidRPr="00FD6541">
        <w:rPr>
          <w:rFonts w:ascii="돋움" w:eastAsia="돋움" w:hAnsi="돋움" w:hint="eastAsia"/>
        </w:rPr>
        <w:t xml:space="preserve"> 의해 작성되었으며 대외비를 포함하고 있습니다. 이 문서의 내용 중 전부 또는 일부의 내용이라도 </w:t>
      </w:r>
      <w:proofErr w:type="spellStart"/>
      <w:r w:rsidRPr="00FD6541">
        <w:rPr>
          <w:rFonts w:ascii="돋움" w:eastAsia="돋움" w:hAnsi="돋움" w:hint="eastAsia"/>
        </w:rPr>
        <w:t>에임시스템㈜의</w:t>
      </w:r>
      <w:proofErr w:type="spellEnd"/>
      <w:r w:rsidRPr="00FD6541">
        <w:rPr>
          <w:rFonts w:ascii="돋움" w:eastAsia="돋움" w:hAnsi="돋움" w:hint="eastAsia"/>
        </w:rPr>
        <w:t xml:space="preserve"> 동의 없이 무단으로 복사, 배포 또는 타인에게 절대 양도할 수 없습니다.</w:t>
      </w:r>
    </w:p>
    <w:p w14:paraId="3270676F" w14:textId="77777777" w:rsidR="005919BD" w:rsidRDefault="00786043">
      <w:pPr>
        <w:rPr>
          <w:rFonts w:ascii="돋움" w:eastAsia="돋움" w:hAnsi="돋움"/>
        </w:rPr>
      </w:pP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본 문서에 관련된 모든 권한을 갖고 있으며, </w:t>
      </w: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사전 예고, 동의 없이 본 문서에 포함된 내용을 수정할 수 있습니다. 본 문서의 최종 본에 대한 문의는 저작자에게 문의하시기 바랍니다.</w:t>
      </w:r>
    </w:p>
    <w:p w14:paraId="1D3CD901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425DC05F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21A9E184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 xml:space="preserve">COPYRIGHT </w:t>
      </w:r>
      <w:r w:rsidRPr="00FD6541">
        <w:rPr>
          <w:rFonts w:ascii="돋움" w:hAnsi="돋움"/>
          <w:sz w:val="20"/>
        </w:rPr>
        <w:t>©</w:t>
      </w:r>
      <w:r w:rsidRPr="00FD6541">
        <w:rPr>
          <w:rFonts w:ascii="돋움" w:hAnsi="돋움" w:hint="eastAsia"/>
          <w:sz w:val="20"/>
        </w:rPr>
        <w:t xml:space="preserve"> 2005 AIM Systems, Inc.</w:t>
      </w:r>
    </w:p>
    <w:p w14:paraId="0D3D591A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>All rights reserved.</w:t>
      </w:r>
    </w:p>
    <w:p w14:paraId="058FED40" w14:textId="77777777" w:rsidR="005919BD" w:rsidRDefault="005919BD">
      <w:pPr>
        <w:pStyle w:val="warning"/>
        <w:rPr>
          <w:sz w:val="20"/>
        </w:rPr>
      </w:pPr>
    </w:p>
    <w:p w14:paraId="7D8D6991" w14:textId="77777777" w:rsidR="005919BD" w:rsidRDefault="005919BD">
      <w:pPr>
        <w:pStyle w:val="warning"/>
        <w:rPr>
          <w:sz w:val="20"/>
        </w:rPr>
      </w:pPr>
    </w:p>
    <w:p w14:paraId="3517DE28" w14:textId="77777777" w:rsidR="005919BD" w:rsidRDefault="00786043">
      <w:pPr>
        <w:pStyle w:val="warning"/>
        <w:rPr>
          <w:sz w:val="20"/>
        </w:rPr>
      </w:pPr>
      <w:r w:rsidRPr="0053718D">
        <w:rPr>
          <w:rFonts w:hint="eastAsia"/>
          <w:sz w:val="20"/>
        </w:rPr>
        <w:t>.</w:t>
      </w:r>
    </w:p>
    <w:p w14:paraId="6FB26F62" w14:textId="77777777" w:rsidR="005919BD" w:rsidRDefault="005919BD">
      <w:pPr>
        <w:pStyle w:val="warning"/>
        <w:rPr>
          <w:sz w:val="20"/>
        </w:rPr>
      </w:pPr>
    </w:p>
    <w:p w14:paraId="2B67EE0D" w14:textId="77777777" w:rsidR="005919BD" w:rsidRDefault="005919BD">
      <w:pPr>
        <w:rPr>
          <w:sz w:val="19"/>
          <w:szCs w:val="19"/>
        </w:rPr>
      </w:pPr>
    </w:p>
    <w:p w14:paraId="4D242E7B" w14:textId="77777777" w:rsidR="005919BD" w:rsidRDefault="00786043">
      <w:pPr>
        <w:rPr>
          <w:sz w:val="19"/>
          <w:szCs w:val="19"/>
        </w:rPr>
      </w:pPr>
      <w:r>
        <w:br w:type="page"/>
      </w:r>
    </w:p>
    <w:p w14:paraId="001802A6" w14:textId="77777777" w:rsidR="005919BD" w:rsidRDefault="00786043">
      <w:pPr>
        <w:pStyle w:val="PrefaceTitle"/>
        <w:rPr>
          <w:sz w:val="32"/>
          <w:szCs w:val="32"/>
        </w:rPr>
      </w:pPr>
      <w:r w:rsidRPr="00E46B24">
        <w:rPr>
          <w:sz w:val="32"/>
          <w:szCs w:val="32"/>
        </w:rPr>
        <w:t>Table of Contents</w:t>
      </w:r>
    </w:p>
    <w:p w14:paraId="342A453D" w14:textId="77777777" w:rsidR="005919BD" w:rsidRDefault="005919BD">
      <w:pPr>
        <w:rPr>
          <w:sz w:val="19"/>
          <w:szCs w:val="19"/>
        </w:rPr>
      </w:pPr>
    </w:p>
    <w:p w14:paraId="54AF1212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TOC \o "1-3" \h \z \u</w:instrText>
      </w:r>
      <w:r>
        <w:rPr>
          <w:sz w:val="19"/>
          <w:szCs w:val="19"/>
        </w:rPr>
        <w:fldChar w:fldCharType="separate"/>
      </w:r>
      <w:hyperlink w:anchor="_Toc223237236" w:history="1">
        <w:r w:rsidRPr="00630966">
          <w:rPr>
            <w:rStyle w:val="af0"/>
            <w:noProof/>
          </w:rPr>
          <w:t>1.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52D01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hyperlink w:anchor="_Toc223237237" w:history="1">
        <w:r w:rsidRPr="00630966">
          <w:rPr>
            <w:rStyle w:val="af0"/>
            <w:noProof/>
          </w:rPr>
          <w:t>2.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Message Specification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AC71DA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8" w:history="1">
        <w:r w:rsidRPr="00630966">
          <w:rPr>
            <w:rStyle w:val="af0"/>
            <w:caps/>
            <w:noProof/>
          </w:rPr>
          <w:t>2.1.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EAPEIS_LOAD_CFM_REQ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8A705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9" w:history="1">
        <w:r w:rsidRPr="00630966">
          <w:rPr>
            <w:rStyle w:val="af0"/>
            <w:caps/>
            <w:noProof/>
          </w:rPr>
          <w:t>2.2.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EISEAP_LOAD_CFM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C10CD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0" w:history="1">
        <w:r w:rsidRPr="00630966">
          <w:rPr>
            <w:rStyle w:val="af0"/>
            <w:caps/>
            <w:noProof/>
          </w:rPr>
          <w:t>2.3.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EAPEIS_VERIFY_REQ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D8C32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1" w:history="1">
        <w:r w:rsidRPr="00630966">
          <w:rPr>
            <w:rStyle w:val="af0"/>
            <w:caps/>
            <w:noProof/>
          </w:rPr>
          <w:t>2.4.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EISEAP_VERIFY_REP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84098" w14:textId="77777777" w:rsidR="005919BD" w:rsidRDefault="00786043">
      <w:pPr>
        <w:rPr>
          <w:sz w:val="19"/>
          <w:szCs w:val="19"/>
        </w:rPr>
      </w:pPr>
      <w:r>
        <w:rPr>
          <w:sz w:val="19"/>
          <w:szCs w:val="19"/>
        </w:rPr>
        <w:fldChar w:fldCharType="end"/>
      </w:r>
    </w:p>
    <w:p w14:paraId="5B82C64F" w14:textId="77777777" w:rsidR="005919BD" w:rsidRDefault="005919BD">
      <w:pPr>
        <w:rPr>
          <w:sz w:val="19"/>
          <w:szCs w:val="19"/>
        </w:rPr>
      </w:pPr>
    </w:p>
    <w:p w14:paraId="42FE9C4A" w14:textId="77777777" w:rsidR="005919BD" w:rsidRDefault="005919BD">
      <w:pPr>
        <w:rPr>
          <w:sz w:val="19"/>
          <w:szCs w:val="19"/>
        </w:rPr>
      </w:pPr>
      <w:bookmarkStart w:id="0" w:name="_Toc96840162"/>
      <w:bookmarkStart w:id="1" w:name="_Toc98666728"/>
    </w:p>
    <w:p w14:paraId="3CBEA9AF" w14:textId="77777777" w:rsidR="005919BD" w:rsidRDefault="00786043">
      <w:pPr>
        <w:pStyle w:val="Title01"/>
        <w:rPr>
          <w:rFonts w:eastAsia="굴림"/>
        </w:rPr>
      </w:pPr>
      <w:bookmarkStart w:id="2" w:name="_Toc217819726"/>
      <w:bookmarkStart w:id="3" w:name="_Toc222824075"/>
      <w:bookmarkStart w:id="4" w:name="_Toc223237236"/>
      <w:bookmarkEnd w:id="0"/>
      <w:bookmarkEnd w:id="1"/>
      <w:r w:rsidRPr="00C577C5">
        <w:rPr>
          <w:rFonts w:eastAsia="굴림"/>
        </w:rPr>
        <w:lastRenderedPageBreak/>
        <w:t>Introduction</w:t>
      </w:r>
      <w:bookmarkEnd w:id="2"/>
      <w:bookmarkEnd w:id="3"/>
      <w:bookmarkEnd w:id="4"/>
    </w:p>
    <w:p w14:paraId="798080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EIS(MES)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SET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포함되어야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따른</w:t>
      </w:r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정리한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문서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입니다</w:t>
      </w:r>
      <w:proofErr w:type="gramEnd"/>
      <w:r w:rsidRPr="00C577C5">
        <w:rPr>
          <w:rFonts w:ascii="Century Gothic" w:hAnsi="Century Gothic"/>
        </w:rPr>
        <w:t xml:space="preserve">. </w:t>
      </w:r>
    </w:p>
    <w:p w14:paraId="51CEBE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앞으로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내용이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포함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proofErr w:type="gramEnd"/>
      <w:r w:rsidRPr="00C577C5">
        <w:rPr>
          <w:rFonts w:ascii="Century Gothic" w:hAnsi="Century Gothic"/>
        </w:rPr>
        <w:t>.</w:t>
      </w:r>
    </w:p>
    <w:p w14:paraId="0364067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Lot Tracking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2F57FB5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Data Collection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5D50F2D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Abnormal Case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05822171" w14:textId="77777777" w:rsidR="005919BD" w:rsidRDefault="005919BD">
      <w:pPr>
        <w:rPr>
          <w:rFonts w:ascii="Century Gothic" w:hAnsi="Century Gothic"/>
        </w:rPr>
      </w:pPr>
    </w:p>
    <w:p w14:paraId="6C49AA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>]</w:t>
      </w:r>
    </w:p>
    <w:p w14:paraId="610C3D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Interface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있어서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기본적으로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받아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처리하는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서버를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가정하여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설명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합니다</w:t>
      </w:r>
      <w:r w:rsidRPr="00C577C5">
        <w:rPr>
          <w:rFonts w:ascii="Century Gothic" w:hAnsi="Century Gothic"/>
        </w:rPr>
        <w:t>.</w:t>
      </w:r>
    </w:p>
    <w:p w14:paraId="2DA461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Format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HYNIX </w:t>
      </w:r>
      <w:r w:rsidRPr="00C577C5">
        <w:rPr>
          <w:rFonts w:ascii="Century Gothic" w:hAnsi="굴림"/>
        </w:rPr>
        <w:t>자동화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그룹에서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결정한</w:t>
      </w:r>
      <w:r w:rsidRPr="00C577C5">
        <w:rPr>
          <w:rFonts w:ascii="Century Gothic" w:hAnsi="Century Gothic"/>
        </w:rPr>
        <w:t xml:space="preserve"> XML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정의한다</w:t>
      </w:r>
      <w:r w:rsidRPr="00C577C5">
        <w:rPr>
          <w:rFonts w:ascii="Century Gothic" w:hAnsi="Century Gothic"/>
        </w:rPr>
        <w:t xml:space="preserve">. </w:t>
      </w:r>
    </w:p>
    <w:p w14:paraId="16456D5E" w14:textId="77777777" w:rsidR="005919BD" w:rsidRDefault="005919BD">
      <w:pPr>
        <w:rPr>
          <w:rFonts w:ascii="Century Gothic" w:hAnsi="Century Gothic"/>
        </w:rPr>
      </w:pPr>
    </w:p>
    <w:p w14:paraId="008178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[Message 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 xml:space="preserve"> Rule]</w:t>
      </w:r>
    </w:p>
    <w:p w14:paraId="01F3004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통신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모든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proofErr w:type="spellStart"/>
      <w:r w:rsidRPr="00C577C5">
        <w:rPr>
          <w:rFonts w:ascii="Century Gothic" w:hAnsi="굴림"/>
        </w:rPr>
        <w:t>시스템간의</w:t>
      </w:r>
      <w:proofErr w:type="spellEnd"/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Rule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집니다</w:t>
      </w:r>
    </w:p>
    <w:p w14:paraId="625F10CA" w14:textId="77777777" w:rsidR="005919BD" w:rsidRDefault="005919BD">
      <w:pPr>
        <w:rPr>
          <w:rFonts w:ascii="Century Gothic" w:hAnsi="Century Gothic"/>
        </w:rPr>
      </w:pPr>
    </w:p>
    <w:p w14:paraId="74140F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[From][To]_Transaction</w:t>
      </w:r>
      <w:r w:rsidRPr="00C577C5">
        <w:rPr>
          <w:rFonts w:ascii="Century Gothic" w:hAnsi="굴림"/>
        </w:rPr>
        <w:t>내용</w:t>
      </w:r>
    </w:p>
    <w:p w14:paraId="40915184" w14:textId="77777777" w:rsidR="005919BD" w:rsidRDefault="005919BD">
      <w:pPr>
        <w:rPr>
          <w:rFonts w:ascii="Century Gothic" w:hAnsi="Century Gothic"/>
        </w:rPr>
      </w:pPr>
    </w:p>
    <w:p w14:paraId="21F10401" w14:textId="77777777" w:rsidR="005919BD" w:rsidRDefault="005919BD">
      <w:pPr>
        <w:rPr>
          <w:rFonts w:ascii="Century Gothic" w:hAnsi="Century Gothic"/>
        </w:rPr>
      </w:pPr>
    </w:p>
    <w:p w14:paraId="3633660B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굴림"/>
        </w:rPr>
        <w:t>예를들어</w:t>
      </w:r>
      <w:proofErr w:type="spell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들어내어지게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해당되는</w:t>
      </w:r>
      <w:r w:rsidRPr="00C577C5">
        <w:rPr>
          <w:rFonts w:ascii="Century Gothic" w:hAnsi="Century Gothic"/>
        </w:rPr>
        <w:t xml:space="preserve"> EVENT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발생되는데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r w:rsidRPr="00C577C5">
        <w:rPr>
          <w:rFonts w:ascii="Century Gothic" w:hAnsi="Century Gothic"/>
        </w:rPr>
        <w:t>.</w:t>
      </w:r>
    </w:p>
    <w:p w14:paraId="6CDE79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EAPEIS_PORT_EVENT</w:t>
      </w:r>
      <w:r w:rsidRPr="00C577C5">
        <w:rPr>
          <w:rFonts w:ascii="Century Gothic" w:hAnsi="굴림"/>
        </w:rPr>
        <w:t>등과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작성되며</w:t>
      </w:r>
      <w:r w:rsidRPr="00C577C5">
        <w:rPr>
          <w:rFonts w:ascii="Century Gothic" w:hAnsi="Century Gothic"/>
        </w:rPr>
        <w:t xml:space="preserve"> Sequence Name</w:t>
      </w:r>
      <w:r w:rsidRPr="00C577C5">
        <w:rPr>
          <w:rFonts w:ascii="Century Gothic" w:hAnsi="굴림"/>
        </w:rPr>
        <w:t>이라는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필드를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기능을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표시한다</w:t>
      </w:r>
      <w:r w:rsidRPr="00C577C5">
        <w:rPr>
          <w:rFonts w:ascii="Century Gothic" w:hAnsi="Century Gothic"/>
        </w:rPr>
        <w:t xml:space="preserve">. </w:t>
      </w:r>
    </w:p>
    <w:p w14:paraId="2DD5005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</w:t>
      </w:r>
      <w:proofErr w:type="spellStart"/>
      <w:r w:rsidRPr="00C577C5">
        <w:rPr>
          <w:rFonts w:ascii="Century Gothic" w:hAnsi="Century Gothic"/>
        </w:rPr>
        <w:t>Sequence_Name</w:t>
      </w:r>
      <w:proofErr w:type="spellEnd"/>
      <w:r w:rsidRPr="00C577C5">
        <w:rPr>
          <w:rFonts w:ascii="Century Gothic" w:hAnsi="Century Gothic"/>
        </w:rPr>
        <w:t xml:space="preserve"> : </w:t>
      </w:r>
      <w:proofErr w:type="spellStart"/>
      <w:r w:rsidRPr="00C577C5">
        <w:rPr>
          <w:rFonts w:ascii="Century Gothic" w:hAnsi="Century Gothic"/>
        </w:rPr>
        <w:t>LP_READYTOLOAd</w:t>
      </w:r>
      <w:proofErr w:type="spellEnd"/>
      <w:r w:rsidRPr="00C577C5">
        <w:rPr>
          <w:rFonts w:ascii="Century Gothic" w:hAnsi="Century Gothic"/>
        </w:rPr>
        <w:t xml:space="preserve"> and LP_ARRIVE </w:t>
      </w:r>
    </w:p>
    <w:p w14:paraId="5F7BEA4B" w14:textId="77777777" w:rsidR="005919BD" w:rsidRDefault="005919BD">
      <w:pPr>
        <w:rPr>
          <w:rFonts w:ascii="Century Gothic" w:hAnsi="Century Gothic"/>
        </w:rPr>
      </w:pPr>
    </w:p>
    <w:p w14:paraId="2FD81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예외사항</w:t>
      </w:r>
      <w:r w:rsidRPr="00C577C5">
        <w:rPr>
          <w:rFonts w:ascii="Century Gothic" w:hAnsi="Century Gothic"/>
        </w:rPr>
        <w:t>]</w:t>
      </w:r>
    </w:p>
    <w:p w14:paraId="102D53D5" w14:textId="77777777" w:rsidR="005919BD" w:rsidRDefault="005919BD">
      <w:pPr>
        <w:rPr>
          <w:rFonts w:ascii="Century Gothic" w:hAnsi="Century Gothic"/>
        </w:rPr>
      </w:pPr>
    </w:p>
    <w:p w14:paraId="51FE81F0" w14:textId="77777777" w:rsidR="00104550" w:rsidRDefault="00104550">
      <w:pPr>
        <w:rPr>
          <w:rFonts w:ascii="Century Gothic" w:hAnsi="Century Gothic"/>
        </w:rPr>
        <w:sectPr w:rsidR="00104550" w:rsidSect="0018264A">
          <w:headerReference w:type="default" r:id="rId7"/>
          <w:footerReference w:type="default" r:id="rId8"/>
          <w:headerReference w:type="first" r:id="rId9"/>
          <w:footerReference w:type="first" r:id="rId10"/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35F5C422" w14:textId="77777777" w:rsidR="005919BD" w:rsidRDefault="005919BD">
      <w:pPr>
        <w:rPr>
          <w:rFonts w:ascii="Century Gothic" w:hAnsi="Century Gothic"/>
        </w:rPr>
      </w:pPr>
    </w:p>
    <w:p w14:paraId="30721735" w14:textId="77777777" w:rsidR="005919BD" w:rsidRDefault="00786043">
      <w:pPr>
        <w:pStyle w:val="Title01"/>
        <w:rPr>
          <w:rFonts w:eastAsia="굴림"/>
        </w:rPr>
      </w:pPr>
      <w:bookmarkStart w:id="5" w:name="_Toc217819727"/>
      <w:bookmarkStart w:id="6" w:name="_Toc222824076"/>
      <w:bookmarkStart w:id="7" w:name="_Toc223237237"/>
      <w:r w:rsidRPr="00C577C5">
        <w:rPr>
          <w:rFonts w:eastAsia="굴림"/>
        </w:rPr>
        <w:lastRenderedPageBreak/>
        <w:t>Message Specification List</w:t>
      </w:r>
      <w:bookmarkEnd w:id="5"/>
      <w:bookmarkEnd w:id="6"/>
      <w:bookmarkEnd w:id="7"/>
    </w:p>
    <w:p w14:paraId="23F111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각각의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송수신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여부는</w:t>
      </w:r>
      <w:r w:rsidRPr="00C577C5">
        <w:rPr>
          <w:rFonts w:ascii="Century Gothic" w:hAnsi="Century Gothic"/>
        </w:rPr>
        <w:t xml:space="preserve"> Check</w:t>
      </w:r>
      <w:r w:rsidRPr="00C577C5">
        <w:rPr>
          <w:rFonts w:ascii="Century Gothic" w:hAnsi="굴림"/>
        </w:rPr>
        <w:t>하지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않는다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즉</w:t>
      </w:r>
      <w:r w:rsidRPr="00C577C5">
        <w:rPr>
          <w:rFonts w:ascii="Century Gothic" w:hAnsi="Century Gothic"/>
        </w:rPr>
        <w:t xml:space="preserve"> Message Request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No Reply </w:t>
      </w:r>
      <w:r w:rsidRPr="00C577C5">
        <w:rPr>
          <w:rFonts w:ascii="Century Gothic" w:hAnsi="굴림"/>
        </w:rPr>
        <w:t>방식의</w:t>
      </w:r>
      <w:r w:rsidRPr="00C577C5">
        <w:rPr>
          <w:rFonts w:ascii="Century Gothic" w:hAnsi="Century Gothic"/>
        </w:rPr>
        <w:t xml:space="preserve"> Message </w:t>
      </w:r>
      <w:r w:rsidRPr="00C577C5">
        <w:rPr>
          <w:rFonts w:ascii="Century Gothic" w:hAnsi="굴림"/>
        </w:rPr>
        <w:t>전송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사용한다</w:t>
      </w:r>
    </w:p>
    <w:p w14:paraId="7232FC36" w14:textId="77777777" w:rsidR="005919BD" w:rsidRDefault="005919BD">
      <w:pPr>
        <w:rPr>
          <w:rFonts w:ascii="Century Gothic" w:hAnsi="Century Gothic"/>
        </w:rPr>
      </w:pPr>
    </w:p>
    <w:p w14:paraId="29029A01" w14:textId="77777777" w:rsidR="005919BD" w:rsidRDefault="00786043">
      <w:pPr>
        <w:pStyle w:val="Title02"/>
        <w:rPr>
          <w:rFonts w:eastAsia="굴림"/>
        </w:rPr>
      </w:pPr>
      <w:bookmarkStart w:id="8" w:name="_Toc217819728"/>
      <w:bookmarkStart w:id="9" w:name="_Toc222824077"/>
      <w:bookmarkStart w:id="10" w:name="_Toc223237238"/>
      <w:r w:rsidRPr="00C577C5">
        <w:rPr>
          <w:rFonts w:eastAsia="굴림"/>
        </w:rPr>
        <w:t>EAPEIS_LOAD_CFM_REQ</w:t>
      </w:r>
      <w:bookmarkEnd w:id="8"/>
      <w:bookmarkEnd w:id="9"/>
      <w:bookmarkEnd w:id="10"/>
    </w:p>
    <w:p w14:paraId="63DAF1E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작업자가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선택한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진행중인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계속해서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언제든지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만든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617F07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예제</w:t>
      </w:r>
      <w:r w:rsidRPr="00C577C5">
        <w:rPr>
          <w:rFonts w:ascii="Century Gothic" w:hAnsi="Century Gothic"/>
        </w:rPr>
        <w:t xml:space="preserve">) </w:t>
      </w:r>
      <w:r w:rsidRPr="00C577C5">
        <w:rPr>
          <w:rFonts w:ascii="Century Gothic" w:hAnsi="굴림"/>
        </w:rPr>
        <w:t>장비가</w:t>
      </w:r>
      <w:r w:rsidRPr="00C577C5">
        <w:rPr>
          <w:rFonts w:ascii="Century Gothic" w:hAnsi="Century Gothic"/>
        </w:rPr>
        <w:t xml:space="preserve"> Stop, Start</w:t>
      </w:r>
      <w:r w:rsidRPr="00C577C5">
        <w:rPr>
          <w:rFonts w:ascii="Century Gothic" w:hAnsi="굴림"/>
        </w:rPr>
        <w:t>되거나</w:t>
      </w:r>
      <w:r w:rsidRPr="00C577C5">
        <w:rPr>
          <w:rFonts w:ascii="Century Gothic" w:hAnsi="Century Gothic"/>
        </w:rPr>
        <w:t xml:space="preserve"> Restart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Buffer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잃어버린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</w:t>
      </w:r>
      <w:r w:rsidRPr="00C577C5">
        <w:rPr>
          <w:rFonts w:ascii="Century Gothic" w:hAnsi="Century Gothic"/>
        </w:rPr>
        <w:t xml:space="preserve"> </w:t>
      </w:r>
    </w:p>
    <w:p w14:paraId="613F74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만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올라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왔을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</w:p>
    <w:p w14:paraId="5A5755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담아서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63839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(Lot ID, Carrier ID, Port ID, Batch ID</w:t>
      </w:r>
      <w:r w:rsidRPr="00C577C5">
        <w:rPr>
          <w:rFonts w:ascii="Century Gothic" w:hAnsi="굴림"/>
        </w:rPr>
        <w:t>등</w:t>
      </w:r>
      <w:r w:rsidRPr="00C577C5">
        <w:rPr>
          <w:rFonts w:ascii="Century Gothic" w:hAnsi="Century Gothic"/>
        </w:rPr>
        <w:t>)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채움</w:t>
      </w:r>
    </w:p>
    <w:p w14:paraId="4AAB538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채워진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29AFEE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Channel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구성함</w:t>
      </w:r>
      <w:r w:rsidRPr="00C577C5">
        <w:rPr>
          <w:rFonts w:ascii="Century Gothic" w:hAnsi="Century Gothic"/>
        </w:rPr>
        <w:t xml:space="preserve"> </w:t>
      </w:r>
    </w:p>
    <w:p w14:paraId="5D6563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이후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Event </w:t>
      </w:r>
      <w:r w:rsidRPr="00C577C5">
        <w:rPr>
          <w:rFonts w:ascii="Century Gothic" w:hAnsi="굴림"/>
        </w:rPr>
        <w:t>발생시</w:t>
      </w:r>
      <w:r w:rsidRPr="00C577C5">
        <w:rPr>
          <w:rFonts w:ascii="Century Gothic" w:hAnsi="Century Gothic"/>
        </w:rPr>
        <w:t xml:space="preserve"> Channel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</w:p>
    <w:p w14:paraId="15B95FF0" w14:textId="77777777" w:rsidR="005919BD" w:rsidRDefault="005919BD">
      <w:pPr>
        <w:rPr>
          <w:rFonts w:ascii="Century Gothic" w:hAnsi="Century Gothic"/>
        </w:rPr>
      </w:pPr>
    </w:p>
    <w:p w14:paraId="03A2462B" w14:textId="77777777" w:rsidR="005919BD" w:rsidRDefault="005919BD">
      <w:pPr>
        <w:rPr>
          <w:rFonts w:ascii="Century Gothic" w:hAnsi="Century Gothic"/>
        </w:rPr>
      </w:pPr>
    </w:p>
    <w:p w14:paraId="036A9A25" w14:textId="77777777" w:rsidR="005919BD" w:rsidRDefault="005919BD">
      <w:pPr>
        <w:rPr>
          <w:rFonts w:ascii="Century Gothic" w:hAnsi="Century Gothic"/>
        </w:rPr>
      </w:pPr>
    </w:p>
    <w:p w14:paraId="2BA82B99" w14:textId="77777777" w:rsidR="005919BD" w:rsidRDefault="005919BD">
      <w:pPr>
        <w:rPr>
          <w:rFonts w:ascii="Century Gothic" w:hAnsi="Century Gothic"/>
        </w:rPr>
      </w:pPr>
    </w:p>
    <w:p w14:paraId="6D9D6239" w14:textId="77777777" w:rsidR="005919BD" w:rsidRDefault="005919BD">
      <w:pPr>
        <w:rPr>
          <w:rFonts w:ascii="Century Gothic" w:hAnsi="Century Gothic"/>
        </w:rPr>
      </w:pPr>
    </w:p>
    <w:p w14:paraId="49CE1626" w14:textId="77777777" w:rsidR="005919BD" w:rsidRDefault="005919BD">
      <w:pPr>
        <w:rPr>
          <w:rFonts w:ascii="Century Gothic" w:hAnsi="Century Gothic"/>
        </w:rPr>
      </w:pPr>
    </w:p>
    <w:p w14:paraId="023489F3" w14:textId="77777777" w:rsidR="005919BD" w:rsidRDefault="005919BD">
      <w:pPr>
        <w:rPr>
          <w:rFonts w:ascii="Century Gothic" w:hAnsi="Century Gothic"/>
        </w:rPr>
      </w:pPr>
    </w:p>
    <w:p w14:paraId="349CD019" w14:textId="77777777" w:rsidR="005919BD" w:rsidRDefault="005919BD">
      <w:pPr>
        <w:rPr>
          <w:rFonts w:ascii="Century Gothic" w:hAnsi="Century Gothic"/>
        </w:rPr>
      </w:pPr>
    </w:p>
    <w:p w14:paraId="7EE817FC" w14:textId="77777777" w:rsidR="005919BD" w:rsidRDefault="005919BD">
      <w:pPr>
        <w:rPr>
          <w:rFonts w:ascii="Century Gothic" w:hAnsi="Century Gothic"/>
        </w:rPr>
      </w:pPr>
    </w:p>
    <w:p w14:paraId="28ED2BA3" w14:textId="77777777" w:rsidR="005919BD" w:rsidRDefault="005919BD">
      <w:pPr>
        <w:rPr>
          <w:rFonts w:ascii="Century Gothic" w:hAnsi="Century Gothic"/>
        </w:rPr>
      </w:pPr>
    </w:p>
    <w:p w14:paraId="2DAFE741" w14:textId="77777777" w:rsidR="005919BD" w:rsidRDefault="005919BD">
      <w:pPr>
        <w:rPr>
          <w:rFonts w:ascii="Century Gothic" w:hAnsi="Century Gothic"/>
        </w:rPr>
      </w:pPr>
    </w:p>
    <w:p w14:paraId="504776B0" w14:textId="77777777" w:rsidR="005919BD" w:rsidRDefault="005919BD">
      <w:pPr>
        <w:rPr>
          <w:rFonts w:ascii="Century Gothic" w:hAnsi="Century Gothic"/>
        </w:rPr>
      </w:pPr>
    </w:p>
    <w:p w14:paraId="60A1221D" w14:textId="77777777" w:rsidR="005919BD" w:rsidRDefault="005919BD">
      <w:pPr>
        <w:rPr>
          <w:rFonts w:ascii="Century Gothic" w:hAnsi="Century Gothic"/>
        </w:rPr>
      </w:pPr>
    </w:p>
    <w:p w14:paraId="20A6AD1F" w14:textId="77777777" w:rsidR="005919BD" w:rsidRDefault="005919BD">
      <w:pPr>
        <w:rPr>
          <w:rFonts w:ascii="Century Gothic" w:hAnsi="Century Gothic"/>
        </w:rPr>
      </w:pPr>
    </w:p>
    <w:p w14:paraId="354C3808" w14:textId="77777777" w:rsidR="005919BD" w:rsidRDefault="005919BD">
      <w:pPr>
        <w:rPr>
          <w:rFonts w:ascii="Century Gothic" w:hAnsi="Century Gothic"/>
        </w:rPr>
      </w:pPr>
    </w:p>
    <w:p w14:paraId="480E6678" w14:textId="77777777" w:rsidR="005919BD" w:rsidRDefault="005919BD">
      <w:pPr>
        <w:rPr>
          <w:rFonts w:ascii="Century Gothic" w:hAnsi="Century Gothic"/>
        </w:rPr>
      </w:pPr>
    </w:p>
    <w:p w14:paraId="6B7DE215" w14:textId="77777777" w:rsidR="005919BD" w:rsidRDefault="005919BD">
      <w:pPr>
        <w:rPr>
          <w:rFonts w:ascii="Century Gothic" w:hAnsi="Century Gothic"/>
        </w:rPr>
      </w:pPr>
    </w:p>
    <w:p w14:paraId="57572D53" w14:textId="77777777" w:rsidR="005919BD" w:rsidRDefault="005919BD">
      <w:pPr>
        <w:rPr>
          <w:rFonts w:ascii="Century Gothic" w:hAnsi="Century Gothic"/>
        </w:rPr>
      </w:pPr>
    </w:p>
    <w:p w14:paraId="46729FFF" w14:textId="77777777" w:rsidR="005919BD" w:rsidRDefault="005919BD">
      <w:pPr>
        <w:rPr>
          <w:rFonts w:ascii="Century Gothic" w:hAnsi="Century Gothic"/>
        </w:rPr>
      </w:pPr>
    </w:p>
    <w:p w14:paraId="3670C11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3BD8EDE6" w14:textId="77777777" w:rsidTr="00845086">
        <w:tc>
          <w:tcPr>
            <w:tcW w:w="1898" w:type="pct"/>
            <w:shd w:val="clear" w:color="auto" w:fill="D9D9D9"/>
          </w:tcPr>
          <w:p w14:paraId="1EAD80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12E527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91DEB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5FEF0F0E" w14:textId="77777777" w:rsidTr="00845086">
        <w:trPr>
          <w:cantSplit/>
          <w:trHeight w:val="1134"/>
        </w:trPr>
        <w:tc>
          <w:tcPr>
            <w:tcW w:w="1898" w:type="pct"/>
          </w:tcPr>
          <w:p w14:paraId="0C2B585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5E8B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7B88F78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508CB6B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414A0E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511383E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74B900C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785F986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0667680A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480F0466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0328A2D0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8FAAC4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53B0D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42FFFD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71A5DE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35A5D9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3CC45B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</w:tc>
        <w:tc>
          <w:tcPr>
            <w:tcW w:w="1898" w:type="pct"/>
          </w:tcPr>
          <w:p w14:paraId="53F3E63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ED4D8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68569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72D35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7C5C26D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764A65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1F30AB7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292EB2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F714A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3846EFE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146E263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60BC054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28229E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53295E7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518D90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554A18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1691A9F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</w:tc>
        <w:tc>
          <w:tcPr>
            <w:tcW w:w="1203" w:type="pct"/>
          </w:tcPr>
          <w:p w14:paraId="6D324A96" w14:textId="77777777" w:rsidR="005919BD" w:rsidRDefault="005919BD">
            <w:pPr>
              <w:rPr>
                <w:rFonts w:ascii="Century Gothic" w:hAnsi="Century Gothic"/>
              </w:rPr>
            </w:pPr>
          </w:p>
          <w:p w14:paraId="3D643EE0" w14:textId="77777777" w:rsidR="005919BD" w:rsidRDefault="005919BD">
            <w:pPr>
              <w:rPr>
                <w:rFonts w:ascii="Century Gothic" w:hAnsi="Century Gothic"/>
              </w:rPr>
            </w:pPr>
          </w:p>
          <w:p w14:paraId="49CCDDE2" w14:textId="77777777" w:rsidR="005919BD" w:rsidRDefault="005919BD">
            <w:pPr>
              <w:rPr>
                <w:rFonts w:ascii="Century Gothic" w:hAnsi="Century Gothic"/>
              </w:rPr>
            </w:pPr>
          </w:p>
          <w:p w14:paraId="5368FE04" w14:textId="77777777" w:rsidR="005919BD" w:rsidRDefault="005919BD">
            <w:pPr>
              <w:rPr>
                <w:rFonts w:ascii="Century Gothic" w:hAnsi="Century Gothic"/>
              </w:rPr>
            </w:pPr>
          </w:p>
          <w:p w14:paraId="7DE5D443" w14:textId="77777777" w:rsidR="005919BD" w:rsidRDefault="005919BD">
            <w:pPr>
              <w:rPr>
                <w:rFonts w:ascii="Century Gothic" w:hAnsi="Century Gothic"/>
              </w:rPr>
            </w:pPr>
          </w:p>
          <w:p w14:paraId="750D155C" w14:textId="77777777" w:rsidR="005919BD" w:rsidRDefault="005919BD">
            <w:pPr>
              <w:rPr>
                <w:rFonts w:ascii="Century Gothic" w:hAnsi="Century Gothic"/>
              </w:rPr>
            </w:pPr>
          </w:p>
          <w:p w14:paraId="11F9508D" w14:textId="77777777" w:rsidR="005919BD" w:rsidRDefault="005919BD">
            <w:pPr>
              <w:rPr>
                <w:rFonts w:ascii="Century Gothic" w:hAnsi="Century Gothic"/>
              </w:rPr>
            </w:pPr>
          </w:p>
          <w:p w14:paraId="2493FA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C0C52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FC2B4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82471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71217F06" w14:textId="77777777" w:rsidR="005919BD" w:rsidRDefault="005919BD">
      <w:pPr>
        <w:rPr>
          <w:rFonts w:ascii="Century Gothic" w:hAnsi="Century Gothic"/>
        </w:rPr>
      </w:pPr>
    </w:p>
    <w:p w14:paraId="2D12FB7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55553B46" w14:textId="77777777" w:rsidTr="00845086">
        <w:tc>
          <w:tcPr>
            <w:tcW w:w="1898" w:type="pct"/>
            <w:shd w:val="clear" w:color="auto" w:fill="D9D9D9"/>
          </w:tcPr>
          <w:p w14:paraId="4C451E6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12AC350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737B1EB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1629B1FE" w14:textId="77777777" w:rsidTr="00845086">
        <w:trPr>
          <w:cantSplit/>
          <w:trHeight w:val="1134"/>
        </w:trPr>
        <w:tc>
          <w:tcPr>
            <w:tcW w:w="1898" w:type="pct"/>
          </w:tcPr>
          <w:p w14:paraId="41CFD7A7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5D90F8B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1DA320B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589E1DA3" w14:textId="77777777" w:rsidR="005919BD" w:rsidRDefault="005919BD">
      <w:pPr>
        <w:rPr>
          <w:rFonts w:ascii="Century Gothic" w:hAnsi="Century Gothic"/>
        </w:rPr>
      </w:pPr>
    </w:p>
    <w:p w14:paraId="44E3D12E" w14:textId="77777777" w:rsidR="005919BD" w:rsidRDefault="00786043">
      <w:pPr>
        <w:rPr>
          <w:rFonts w:ascii="Century Gothic" w:hAnsi="Century Gothic"/>
          <w:b/>
        </w:rPr>
      </w:pPr>
      <w:r>
        <w:br w:type="page"/>
      </w:r>
      <w:r w:rsidRPr="00C577C5">
        <w:rPr>
          <w:rFonts w:ascii="Century Gothic" w:hAnsi="Century Gothic"/>
          <w:b/>
        </w:rPr>
        <w:lastRenderedPageBreak/>
        <w:t>[MESSAGE STRUCTURE]</w:t>
      </w:r>
    </w:p>
    <w:p w14:paraId="72DC98D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13DF723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7E2DEEE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&lt;CONTROL_JOB CONTROL_JOB_ID="/"&gt;</w:t>
      </w:r>
    </w:p>
    <w:p w14:paraId="43336AA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PROCESS_JOB_ID=""/&gt;</w:t>
      </w:r>
    </w:p>
    <w:p w14:paraId="268FC5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74A0BB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54C862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73C484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5522C54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LOT_ID=""/&gt;</w:t>
      </w:r>
    </w:p>
    <w:p w14:paraId="31F611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480563A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11CC8DA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6F6227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238EE3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3BC41949" w14:textId="77777777" w:rsidR="005919BD" w:rsidRDefault="005919BD">
      <w:pPr>
        <w:rPr>
          <w:rFonts w:ascii="Century Gothic" w:hAnsi="Century Gothic"/>
        </w:rPr>
      </w:pPr>
    </w:p>
    <w:p w14:paraId="6D0AEBD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>]</w:t>
      </w:r>
    </w:p>
    <w:p w14:paraId="5707A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DESTINATION="T1.MES.EIS.02" ORIGINATION="T</w:t>
      </w:r>
      <w:proofErr w:type="gramStart"/>
      <w:r w:rsidRPr="00C577C5">
        <w:rPr>
          <w:rFonts w:ascii="Century Gothic" w:hAnsi="Century Gothic"/>
        </w:rPr>
        <w:t>1.P</w:t>
      </w:r>
      <w:proofErr w:type="gramEnd"/>
      <w:r w:rsidRPr="00C577C5">
        <w:rPr>
          <w:rFonts w:ascii="Century Gothic" w:hAnsi="Century Gothic"/>
        </w:rPr>
        <w:t>2.PTR205" TID="10001" FACILITY="T1" EQUIPMENT_ID="PTR205" SEQUENCE_NAME="EAPEIS_LOAD_CFM_REQ"&gt;</w:t>
      </w:r>
    </w:p>
    <w:p w14:paraId="5BD7EBE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PROCESS_SEQUENCE_NAME="EAPEIS_MVIN_REQ"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0582AA2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&lt;CONTROL_JOB CONTROL_JOB_ID=""/&gt;</w:t>
      </w:r>
    </w:p>
    <w:p w14:paraId="00C5955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PROCESS_JOB_ID="LOT1"/&gt;</w:t>
      </w:r>
    </w:p>
    <w:p w14:paraId="36FE42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5353C9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062007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5AB951E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LOT_ID="LOT1"/&gt;</w:t>
      </w:r>
    </w:p>
    <w:p w14:paraId="12875E3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6E35206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07297F9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5E0F974B" w14:textId="77777777" w:rsidR="005919BD" w:rsidRDefault="005919BD">
      <w:pPr>
        <w:rPr>
          <w:rFonts w:ascii="Century Gothic" w:hAnsi="Century Gothic"/>
        </w:rPr>
      </w:pPr>
    </w:p>
    <w:p w14:paraId="172C0C3D" w14:textId="77777777" w:rsidR="005919BD" w:rsidRDefault="005919BD">
      <w:pPr>
        <w:rPr>
          <w:rFonts w:ascii="Century Gothic" w:hAnsi="Century Gothic"/>
        </w:rPr>
      </w:pPr>
    </w:p>
    <w:p w14:paraId="0FDE3A88" w14:textId="77777777" w:rsidR="005919BD" w:rsidRDefault="005919BD">
      <w:pPr>
        <w:rPr>
          <w:rFonts w:ascii="Century Gothic" w:hAnsi="Century Gothic"/>
        </w:rPr>
      </w:pPr>
    </w:p>
    <w:p w14:paraId="5B7839FD" w14:textId="77777777" w:rsidR="005919BD" w:rsidRDefault="005919BD">
      <w:pPr>
        <w:rPr>
          <w:rFonts w:ascii="Century Gothic" w:hAnsi="Century Gothic"/>
        </w:rPr>
      </w:pPr>
    </w:p>
    <w:p w14:paraId="2E557CCC" w14:textId="77777777" w:rsidR="005919BD" w:rsidRDefault="005919BD">
      <w:pPr>
        <w:rPr>
          <w:rFonts w:ascii="Century Gothic" w:hAnsi="Century Gothic"/>
        </w:rPr>
      </w:pPr>
    </w:p>
    <w:p w14:paraId="20A16871" w14:textId="77777777" w:rsidR="005919BD" w:rsidRDefault="005919BD">
      <w:pPr>
        <w:rPr>
          <w:rFonts w:ascii="Century Gothic" w:hAnsi="Century Gothic"/>
        </w:rPr>
      </w:pPr>
    </w:p>
    <w:p w14:paraId="6B3071B8" w14:textId="77777777" w:rsidR="005919BD" w:rsidRDefault="005919BD">
      <w:pPr>
        <w:rPr>
          <w:rFonts w:ascii="Century Gothic" w:hAnsi="Century Gothic"/>
        </w:rPr>
      </w:pPr>
    </w:p>
    <w:p w14:paraId="3C87824D" w14:textId="77777777" w:rsidR="005919BD" w:rsidRDefault="00786043">
      <w:pPr>
        <w:pStyle w:val="Title02"/>
        <w:rPr>
          <w:rFonts w:eastAsia="굴림"/>
        </w:rPr>
      </w:pPr>
      <w:bookmarkStart w:id="11" w:name="_Toc217819729"/>
      <w:bookmarkStart w:id="12" w:name="_Toc222824078"/>
      <w:bookmarkStart w:id="13" w:name="_Toc223237239"/>
      <w:r w:rsidRPr="00C577C5">
        <w:rPr>
          <w:rFonts w:eastAsia="굴림"/>
        </w:rPr>
        <w:lastRenderedPageBreak/>
        <w:t>EISEAP_LOAD_CFM</w:t>
      </w:r>
      <w:bookmarkEnd w:id="11"/>
      <w:bookmarkEnd w:id="12"/>
      <w:bookmarkEnd w:id="13"/>
    </w:p>
    <w:p w14:paraId="359E91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필요에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요구했을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>(2.1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Reply)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관련되는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>.</w:t>
      </w:r>
    </w:p>
    <w:p w14:paraId="1F419B72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Century Gothic"/>
        </w:rPr>
        <w:t>DarkField</w:t>
      </w:r>
      <w:proofErr w:type="spellEnd"/>
      <w:r w:rsidRPr="00C577C5">
        <w:rPr>
          <w:rFonts w:ascii="Century Gothic" w:hAnsi="Century Gothic"/>
        </w:rPr>
        <w:t xml:space="preserve">, </w:t>
      </w:r>
      <w:proofErr w:type="spellStart"/>
      <w:r w:rsidRPr="00C577C5">
        <w:rPr>
          <w:rFonts w:ascii="Century Gothic" w:hAnsi="Century Gothic"/>
        </w:rPr>
        <w:t>BrightField</w:t>
      </w:r>
      <w:proofErr w:type="spellEnd"/>
      <w:r w:rsidRPr="00C577C5">
        <w:rPr>
          <w:rFonts w:ascii="Century Gothic" w:hAnsi="Century Gothic"/>
        </w:rPr>
        <w:t xml:space="preserve"> Inspection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올라온</w:t>
      </w:r>
      <w:r w:rsidRPr="00C577C5">
        <w:rPr>
          <w:rFonts w:ascii="Century Gothic" w:hAnsi="Century Gothic"/>
        </w:rPr>
        <w:t xml:space="preserve"> Data </w:t>
      </w:r>
      <w:r w:rsidRPr="00C577C5">
        <w:rPr>
          <w:rFonts w:ascii="Century Gothic" w:hAnsi="굴림"/>
        </w:rPr>
        <w:t>항목들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중의</w:t>
      </w:r>
      <w:r w:rsidRPr="00C577C5">
        <w:rPr>
          <w:rFonts w:ascii="Century Gothic" w:hAnsi="Century Gothic"/>
        </w:rPr>
        <w:t xml:space="preserve"> Map File ID</w:t>
      </w:r>
      <w:r w:rsidRPr="00C577C5">
        <w:rPr>
          <w:rFonts w:ascii="Century Gothic" w:hAnsi="굴림"/>
        </w:rPr>
        <w:t>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공정인</w:t>
      </w:r>
      <w:r w:rsidRPr="00C577C5">
        <w:rPr>
          <w:rFonts w:ascii="Century Gothic" w:hAnsi="Century Gothic"/>
        </w:rPr>
        <w:t xml:space="preserve"> Review SEM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Start</w:t>
      </w:r>
      <w:r w:rsidRPr="00C577C5">
        <w:rPr>
          <w:rFonts w:ascii="Century Gothic" w:hAnsi="굴림"/>
        </w:rPr>
        <w:t>시에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함</w:t>
      </w:r>
      <w:r w:rsidRPr="00C577C5">
        <w:rPr>
          <w:rFonts w:ascii="Century Gothic" w:hAnsi="Century Gothic"/>
        </w:rPr>
        <w:t>(RECIPE_PARAMETER_NAME, RECIPE_PARAMETER_VALUE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됨</w:t>
      </w:r>
      <w:r w:rsidRPr="00C577C5">
        <w:rPr>
          <w:rFonts w:ascii="Century Gothic" w:hAnsi="Century Gothic"/>
        </w:rPr>
        <w:t>)</w:t>
      </w:r>
    </w:p>
    <w:p w14:paraId="32F52F1E" w14:textId="77777777" w:rsidR="005919BD" w:rsidRDefault="005919BD">
      <w:pPr>
        <w:rPr>
          <w:rFonts w:ascii="Century Gothic" w:hAnsi="Century Gothic"/>
        </w:rPr>
      </w:pPr>
    </w:p>
    <w:p w14:paraId="031D6F6A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580E0060" w14:textId="77777777" w:rsidTr="00845086">
        <w:tc>
          <w:tcPr>
            <w:tcW w:w="1898" w:type="pct"/>
            <w:shd w:val="clear" w:color="auto" w:fill="D9D9D9"/>
          </w:tcPr>
          <w:p w14:paraId="1B47DC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EF5F1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C4E6F3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7F0A705C" w14:textId="77777777" w:rsidTr="00845086">
        <w:trPr>
          <w:cantSplit/>
          <w:trHeight w:val="1134"/>
        </w:trPr>
        <w:tc>
          <w:tcPr>
            <w:tcW w:w="1898" w:type="pct"/>
          </w:tcPr>
          <w:p w14:paraId="2C3149D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9EA138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3FBB6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0A9236A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647BAA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28D14B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0039012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25EDD6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305C72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6593779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6560A6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7D28054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7191FAC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084E32C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BATCH_COUNT</w:t>
            </w:r>
          </w:p>
          <w:p w14:paraId="3AFDF23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3B41716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MF_FLAG</w:t>
            </w:r>
          </w:p>
          <w:p w14:paraId="58A980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9A6F17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14899D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7E7E212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47CB1B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55EDD6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2037CB0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QTY</w:t>
            </w:r>
          </w:p>
          <w:p w14:paraId="17742C7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LOT_TYPE</w:t>
            </w:r>
          </w:p>
          <w:p w14:paraId="5EDA03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PRIORITY</w:t>
            </w:r>
          </w:p>
          <w:p w14:paraId="6CB2254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PRODUCT</w:t>
            </w:r>
          </w:p>
          <w:p w14:paraId="094D5F4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PROCESS_FLOW</w:t>
            </w:r>
          </w:p>
          <w:p w14:paraId="784BE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OPERATION</w:t>
            </w:r>
          </w:p>
          <w:p w14:paraId="13B4F57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OPERATOR</w:t>
            </w:r>
          </w:p>
          <w:p w14:paraId="203A297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8" w:type="pct"/>
          </w:tcPr>
          <w:p w14:paraId="725522B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7212B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E9D448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25A0D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3B2FBF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647A24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3CD44B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3768232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3118AFC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1B1C831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2FDDF7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717563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3F732F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40E5933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개수</w:t>
            </w:r>
          </w:p>
          <w:p w14:paraId="424D4B7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2A5608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 JOB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단위</w:t>
            </w:r>
            <w:r w:rsidRPr="00C577C5">
              <w:rPr>
                <w:rFonts w:ascii="Century Gothic" w:hAnsi="Century Gothic"/>
              </w:rPr>
              <w:t>(Carrier or Wafer) Flag</w:t>
            </w:r>
          </w:p>
          <w:p w14:paraId="4192D2A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38A82A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67F0E6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73578E8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0102E0F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667CAE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5837D2F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70A5DB0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종류</w:t>
            </w:r>
          </w:p>
          <w:p w14:paraId="25D047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우선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순위</w:t>
            </w:r>
          </w:p>
          <w:p w14:paraId="426610B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Product </w:t>
            </w:r>
            <w:r w:rsidRPr="00C577C5">
              <w:rPr>
                <w:rFonts w:ascii="Century Gothic" w:hAnsi="굴림"/>
              </w:rPr>
              <w:t>명</w:t>
            </w:r>
          </w:p>
          <w:p w14:paraId="609C46F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Route </w:t>
            </w:r>
            <w:r w:rsidRPr="00C577C5">
              <w:rPr>
                <w:rFonts w:ascii="Century Gothic" w:hAnsi="굴림"/>
              </w:rPr>
              <w:t>명</w:t>
            </w:r>
          </w:p>
          <w:p w14:paraId="665AA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Operation </w:t>
            </w:r>
            <w:r w:rsidRPr="00C577C5">
              <w:rPr>
                <w:rFonts w:ascii="Century Gothic" w:hAnsi="굴림"/>
              </w:rPr>
              <w:t>명</w:t>
            </w:r>
          </w:p>
          <w:p w14:paraId="3E8D10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작업자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44B70EC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3DBF841F" w14:textId="77777777" w:rsidR="005919BD" w:rsidRDefault="005919BD">
            <w:pPr>
              <w:rPr>
                <w:rFonts w:ascii="Century Gothic" w:hAnsi="Century Gothic"/>
              </w:rPr>
            </w:pPr>
          </w:p>
          <w:p w14:paraId="773C7532" w14:textId="77777777" w:rsidR="005919BD" w:rsidRDefault="005919BD">
            <w:pPr>
              <w:rPr>
                <w:rFonts w:ascii="Century Gothic" w:hAnsi="Century Gothic"/>
              </w:rPr>
            </w:pPr>
          </w:p>
          <w:p w14:paraId="6568FA7E" w14:textId="77777777" w:rsidR="005919BD" w:rsidRDefault="005919BD">
            <w:pPr>
              <w:rPr>
                <w:rFonts w:ascii="Century Gothic" w:hAnsi="Century Gothic"/>
              </w:rPr>
            </w:pPr>
          </w:p>
          <w:p w14:paraId="075EB361" w14:textId="77777777" w:rsidR="005919BD" w:rsidRDefault="005919BD">
            <w:pPr>
              <w:rPr>
                <w:rFonts w:ascii="Century Gothic" w:hAnsi="Century Gothic"/>
              </w:rPr>
            </w:pPr>
          </w:p>
          <w:p w14:paraId="57145087" w14:textId="77777777" w:rsidR="005919BD" w:rsidRDefault="005919BD">
            <w:pPr>
              <w:rPr>
                <w:rFonts w:ascii="Century Gothic" w:hAnsi="Century Gothic"/>
              </w:rPr>
            </w:pPr>
          </w:p>
          <w:p w14:paraId="41621F0A" w14:textId="77777777" w:rsidR="005919BD" w:rsidRDefault="005919BD">
            <w:pPr>
              <w:rPr>
                <w:rFonts w:ascii="Century Gothic" w:hAnsi="Century Gothic"/>
              </w:rPr>
            </w:pPr>
          </w:p>
          <w:p w14:paraId="6C4D8DDC" w14:textId="77777777" w:rsidR="005919BD" w:rsidRDefault="005919BD">
            <w:pPr>
              <w:rPr>
                <w:rFonts w:ascii="Century Gothic" w:hAnsi="Century Gothic"/>
              </w:rPr>
            </w:pPr>
          </w:p>
          <w:p w14:paraId="764818D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6EE14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368C9A5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0AF94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4E856984" w14:textId="77777777" w:rsidR="005919BD" w:rsidRDefault="005919BD">
      <w:pPr>
        <w:rPr>
          <w:rFonts w:ascii="Century Gothic" w:hAnsi="Century Gothic"/>
        </w:rPr>
      </w:pPr>
    </w:p>
    <w:p w14:paraId="6F2DBC99" w14:textId="77777777" w:rsidR="005919BD" w:rsidRDefault="005919BD">
      <w:pPr>
        <w:rPr>
          <w:rFonts w:ascii="Century Gothic" w:hAnsi="Century Gothic"/>
        </w:rPr>
      </w:pPr>
    </w:p>
    <w:p w14:paraId="48A93D0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21F92812" w14:textId="77777777" w:rsidTr="00845086">
        <w:tc>
          <w:tcPr>
            <w:tcW w:w="1898" w:type="pct"/>
            <w:shd w:val="clear" w:color="auto" w:fill="D9D9D9"/>
          </w:tcPr>
          <w:p w14:paraId="1F96404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622CD9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DA9B10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04DA66BC" w14:textId="77777777" w:rsidTr="00845086">
        <w:trPr>
          <w:cantSplit/>
          <w:trHeight w:val="1134"/>
        </w:trPr>
        <w:tc>
          <w:tcPr>
            <w:tcW w:w="1898" w:type="pct"/>
          </w:tcPr>
          <w:p w14:paraId="6E82FBC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3202C95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2FF27E0C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49A3DBA4" w14:textId="77777777" w:rsidR="005919BD" w:rsidRDefault="005919BD">
      <w:pPr>
        <w:rPr>
          <w:rFonts w:ascii="Century Gothic" w:hAnsi="Century Gothic"/>
        </w:rPr>
      </w:pPr>
    </w:p>
    <w:p w14:paraId="2E2DF5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  <w:b/>
        </w:rPr>
        <w:t>[MESSAGE STRUCTURE]</w:t>
      </w:r>
    </w:p>
    <w:p w14:paraId="343F51C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C31BF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1B8880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 BATCH_ID="" BATCH_COUNT="" PORT_ID="" MF_FLAG="" RECIPE_ID="" RETICLE_ID=""&gt;</w:t>
      </w:r>
    </w:p>
    <w:p w14:paraId="5EA53E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SLOT_COUNT="" PTN=””&gt;</w:t>
      </w:r>
    </w:p>
    <w:p w14:paraId="04495B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 QTY="" LOT_TYPE="" PRIORITY="" PRODUCT="" PROCESS_FLOW="" OPERATION="" OPERATOR="" WAFER_EVENT=""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“&gt;</w:t>
      </w:r>
    </w:p>
    <w:p w14:paraId="0D37BB2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 SLOT_NUMBER=""/&gt;</w:t>
      </w:r>
    </w:p>
    <w:p w14:paraId="2E1373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B328A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1CFEE2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7942E4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163EDA2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044346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&lt;SOURCE_WAFER_CARRIER SOURCE_WAFER_CARRIER_ID=""&gt;</w:t>
      </w:r>
    </w:p>
    <w:p w14:paraId="23EF02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 SOURCE_WAFER_ID=""/&gt;</w:t>
      </w:r>
    </w:p>
    <w:p w14:paraId="233FC27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601515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&lt;/SOURCE_WAFER_CARRIER&gt;</w:t>
      </w:r>
    </w:p>
    <w:p w14:paraId="23D431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&lt;DESTINATION_WAFER_CARRIER DESTINATION_WAFER_CARRIER_ID=""&gt;</w:t>
      </w:r>
    </w:p>
    <w:p w14:paraId="1E8D9F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 DESTINATION_WAFER_ID=""/&gt;</w:t>
      </w:r>
    </w:p>
    <w:p w14:paraId="3A34A77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110949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&lt;/DESTINATION_WAFER_CARRIER&gt;</w:t>
      </w:r>
    </w:p>
    <w:p w14:paraId="2C5033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&lt;RECIPE_PARAMETER RECIPE_PARAMETER_NAME="" RECIPE_PARAMETER_VALUE=""/&gt;</w:t>
      </w:r>
    </w:p>
    <w:p w14:paraId="1BC3516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...      </w:t>
      </w:r>
    </w:p>
    <w:p w14:paraId="2F1630B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&lt;/PROCESS_JOB&gt;</w:t>
      </w:r>
    </w:p>
    <w:p w14:paraId="01587A1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A51478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&lt;CARRIER_INFO&gt;</w:t>
      </w:r>
    </w:p>
    <w:p w14:paraId="5B32118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WAFER_COUNT="" PTN=””&gt;</w:t>
      </w:r>
    </w:p>
    <w:p w14:paraId="2AD88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SLOT_NUMBER="1"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4FF9390B" w14:textId="77777777" w:rsidR="005919BD" w:rsidRDefault="00786043">
      <w:pPr>
        <w:rPr>
          <w:rFonts w:ascii="Century Gothic" w:hAnsi="Century Gothic"/>
        </w:rPr>
      </w:pPr>
      <w:proofErr w:type="gramStart"/>
      <w:r w:rsidRPr="00C577C5">
        <w:rPr>
          <w:rFonts w:ascii="Century Gothic" w:hAnsi="Century Gothic"/>
        </w:rPr>
        <w:t>...(</w:t>
      </w:r>
      <w:proofErr w:type="gramEnd"/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</w:t>
      </w:r>
      <w:r w:rsidRPr="00C577C5">
        <w:rPr>
          <w:rFonts w:ascii="Century Gothic" w:hAnsi="Century Gothic"/>
        </w:rPr>
        <w:t xml:space="preserve"> slot</w:t>
      </w:r>
      <w:r w:rsidRPr="00C577C5">
        <w:rPr>
          <w:rFonts w:ascii="Century Gothic" w:hAnsi="굴림"/>
        </w:rPr>
        <w:t>별</w:t>
      </w:r>
      <w:r w:rsidRPr="00C577C5">
        <w:rPr>
          <w:rFonts w:ascii="Century Gothic" w:hAnsi="Century Gothic"/>
        </w:rPr>
        <w:t xml:space="preserve"> lot, wafer 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)</w:t>
      </w:r>
    </w:p>
    <w:p w14:paraId="270E2A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SLOT_NUMBER="25"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6589B8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6F862FA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…</w:t>
      </w:r>
    </w:p>
    <w:p w14:paraId="09DF2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511DF8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05D99EA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A72630" w14:textId="77777777" w:rsidR="005919BD" w:rsidRDefault="005919BD">
      <w:pPr>
        <w:rPr>
          <w:rFonts w:ascii="Century Gothic" w:hAnsi="Century Gothic"/>
        </w:rPr>
      </w:pPr>
    </w:p>
    <w:p w14:paraId="0F70AC8C" w14:textId="77777777" w:rsidR="005919BD" w:rsidRDefault="005919BD">
      <w:pPr>
        <w:rPr>
          <w:rFonts w:ascii="Century Gothic" w:hAnsi="Century Gothic"/>
        </w:rPr>
      </w:pPr>
    </w:p>
    <w:p w14:paraId="709837AB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 xml:space="preserve">] 1CARRIER – 1LOT </w:t>
      </w:r>
      <w:r w:rsidRPr="00C577C5">
        <w:rPr>
          <w:rFonts w:ascii="Century Gothic" w:hAnsi="굴림"/>
          <w:b/>
        </w:rPr>
        <w:t>구조</w:t>
      </w:r>
      <w:r w:rsidRPr="00C577C5">
        <w:rPr>
          <w:rFonts w:ascii="Century Gothic" w:hAnsi="Century Gothic"/>
          <w:b/>
        </w:rPr>
        <w:t xml:space="preserve"> - 25</w:t>
      </w:r>
      <w:r w:rsidRPr="00C577C5">
        <w:rPr>
          <w:rFonts w:ascii="Century Gothic" w:hAnsi="굴림"/>
          <w:b/>
        </w:rPr>
        <w:t>장의</w:t>
      </w:r>
      <w:r w:rsidRPr="00C577C5">
        <w:rPr>
          <w:rFonts w:ascii="Century Gothic" w:hAnsi="Century Gothic"/>
          <w:b/>
        </w:rPr>
        <w:t xml:space="preserve"> WAFER</w:t>
      </w:r>
    </w:p>
    <w:p w14:paraId="1A9C9F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DESTINATION="EIS_01" ORIGINATION="INL201" TID="" FACILITY="T1" EQUIPMENT_ID="INL201" SEQUENCE_NAME="EISEAP_LOAD_CFM "&gt;</w:t>
      </w:r>
    </w:p>
    <w:p w14:paraId="05AEE8F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CONTROL_JOB_ID="PC-1234"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222B03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PROCESS_JOB_ID="PC-1234_1GRAM001" BATCH_ID="" BATCH_COUNT="" PORT_ID="1" MF_FLAG="C" RECIPE_ID="30" RETICLE_ID=""&gt;</w:t>
      </w:r>
    </w:p>
    <w:p w14:paraId="672D389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SLOT_COUNT="25" PTN=”1”&gt;</w:t>
      </w:r>
    </w:p>
    <w:p w14:paraId="4CE0D3F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LOT_ID="1GRAM001" QTY="25" LOT_TYPE="P" PRIORITY="N" PRODUCT="" PROCESS_FLOW="" OPERATION="" OPERATOR="" WAFER_EVENT="N"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Y”&gt;</w:t>
      </w:r>
    </w:p>
    <w:p w14:paraId="6830A6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WAFER_ID="1GRAM001.001" SLOT_NUMBER="1"/&gt;</w:t>
      </w:r>
    </w:p>
    <w:p w14:paraId="2D626CC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WAFER_ID="1GRAM001.002" SLOT_NUMBER="2"/&gt;</w:t>
      </w:r>
    </w:p>
    <w:p w14:paraId="33F3BC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WAFER_ID="1GRAM001.003" SLOT_NUMBER="3"/&gt;</w:t>
      </w:r>
    </w:p>
    <w:p w14:paraId="28943D4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WAFER_ID="1GRAM001.004" SLOT_NUMBER="4"/&gt;</w:t>
      </w:r>
    </w:p>
    <w:p w14:paraId="5A002D3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  <w:r w:rsidRPr="00C577C5">
        <w:rPr>
          <w:rFonts w:ascii="Century Gothic" w:hAnsi="Century Gothic"/>
        </w:rPr>
        <w:t>)</w:t>
      </w:r>
    </w:p>
    <w:p w14:paraId="53D2FE4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WAFER_ID="1GRAM001.021" SLOT_NUMBER="21"/&gt;</w:t>
      </w:r>
    </w:p>
    <w:p w14:paraId="6070DFB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WAFER_ID="1GRAM001.022" SLOT_NUMBER="22"/&gt;</w:t>
      </w:r>
    </w:p>
    <w:p w14:paraId="6542B8E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WAFER_ID="1GRAM001.023" SLOT_NUMBER="23"/&gt;</w:t>
      </w:r>
    </w:p>
    <w:p w14:paraId="4BBD7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WAFER_ID="1GRAM001.024" SLOT_NUMBER="24"/&gt;</w:t>
      </w:r>
    </w:p>
    <w:p w14:paraId="3EF194F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WAFER_ID="1GRAM001.025" SLOT_NUMBER="25"/&gt;</w:t>
      </w:r>
    </w:p>
    <w:p w14:paraId="54EC03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7D4E009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34796D3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ab/>
        <w:t>&lt;/PROCESS_JOB&gt;</w:t>
      </w:r>
    </w:p>
    <w:p w14:paraId="315F67B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&lt;CARRIER_INFO&gt;</w:t>
      </w:r>
    </w:p>
    <w:p w14:paraId="3419B82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WAFER_COUNT="25" PTN=”1”&gt;</w:t>
      </w:r>
    </w:p>
    <w:p w14:paraId="59BBB6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WAFER_ID="1GRAM001.001" SLOT_NUMBER="1" EXIST="Y"/&gt;</w:t>
      </w:r>
    </w:p>
    <w:p w14:paraId="1153F9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WAFER_ID="1GRAM001.002" SLOT_NUMBER="2" EXIST="Y"/&gt;</w:t>
      </w:r>
    </w:p>
    <w:p w14:paraId="5DA3100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WAFER_ID="1GRAM001.003" SLOT_NUMBER="3" EXIST="Y"/&gt;</w:t>
      </w:r>
    </w:p>
    <w:p w14:paraId="53A9CAB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WAFER_ID="1GRAM001.004" SLOT_NUMBER="4" EXIST="Y"/&gt;</w:t>
      </w:r>
    </w:p>
    <w:p w14:paraId="33D356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WAFER_ID="1GRAM001.005" SLOT_NUMBER="5" EXIST="Y"/&gt;</w:t>
      </w:r>
    </w:p>
    <w:p w14:paraId="4D9737A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</w:p>
    <w:p w14:paraId="3D400DD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WAFER_ID="1GRAM001.021" SLOT_NUMBER="21" EXIST="Y"/&gt;</w:t>
      </w:r>
    </w:p>
    <w:p w14:paraId="5D5ECB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WAFER_ID="1GRAM001.022" SLOT_NUMBER="22" EXIST="Y"/&gt;</w:t>
      </w:r>
    </w:p>
    <w:p w14:paraId="18A6D0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WAFER_ID="1GRAM001.023" SLOT_NUMBER="23" EXIST="Y"/&gt;</w:t>
      </w:r>
    </w:p>
    <w:p w14:paraId="52ABD20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WAFER_ID="1GRAM001.024" SLOT_NUMBER="24" EXIST="Y"/&gt;</w:t>
      </w:r>
    </w:p>
    <w:p w14:paraId="24A5FE4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WAFER_ID="1GRAM001.025" SLOT_NUMBER="25" EXIST="Y"/&gt;</w:t>
      </w:r>
    </w:p>
    <w:p w14:paraId="0F190DE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&lt;/CARRIER_ID&gt;</w:t>
      </w:r>
    </w:p>
    <w:p w14:paraId="4F368F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7B26AA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157016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23EAB6" w14:textId="77777777" w:rsidR="005919BD" w:rsidRDefault="005919BD">
      <w:pPr>
        <w:rPr>
          <w:rFonts w:ascii="Century Gothic" w:hAnsi="Century Gothic"/>
        </w:rPr>
      </w:pPr>
    </w:p>
    <w:p w14:paraId="64EFEA22" w14:textId="77777777" w:rsidR="005919BD" w:rsidRDefault="005919BD">
      <w:pPr>
        <w:rPr>
          <w:rFonts w:ascii="Century Gothic" w:hAnsi="Century Gothic"/>
        </w:rPr>
      </w:pPr>
    </w:p>
    <w:p w14:paraId="62F60606" w14:textId="77777777" w:rsidR="005919BD" w:rsidRDefault="005919BD">
      <w:pPr>
        <w:rPr>
          <w:rFonts w:ascii="Century Gothic" w:hAnsi="Century Gothic"/>
        </w:rPr>
      </w:pPr>
    </w:p>
    <w:p w14:paraId="1351EEB2" w14:textId="77777777" w:rsidR="005919BD" w:rsidRDefault="005919BD">
      <w:pPr>
        <w:rPr>
          <w:rFonts w:ascii="Century Gothic" w:hAnsi="Century Gothic"/>
        </w:rPr>
      </w:pPr>
    </w:p>
    <w:p w14:paraId="493EE653" w14:textId="77777777" w:rsidR="005919BD" w:rsidRDefault="00786043">
      <w:pPr>
        <w:pStyle w:val="Title02"/>
        <w:rPr>
          <w:rFonts w:eastAsia="굴림"/>
        </w:rPr>
      </w:pPr>
      <w:bookmarkStart w:id="14" w:name="_Toc217819730"/>
      <w:bookmarkStart w:id="15" w:name="_Toc222824079"/>
      <w:bookmarkStart w:id="16" w:name="_Toc223237240"/>
      <w:r w:rsidRPr="00C577C5">
        <w:rPr>
          <w:rFonts w:eastAsia="굴림"/>
        </w:rPr>
        <w:t>EAPEIS_VERIFY_REQ</w:t>
      </w:r>
      <w:bookmarkEnd w:id="14"/>
      <w:bookmarkEnd w:id="15"/>
      <w:bookmarkEnd w:id="16"/>
    </w:p>
    <w:p w14:paraId="0D16D8D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보고된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중에는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최초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선택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했을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일치하는지를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발생함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항목들을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</w:t>
      </w:r>
    </w:p>
    <w:p w14:paraId="40889B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위한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Carrier </w:t>
      </w:r>
      <w:proofErr w:type="gramStart"/>
      <w:r w:rsidRPr="00C577C5">
        <w:rPr>
          <w:rFonts w:ascii="Century Gothic" w:hAnsi="Century Gothic"/>
        </w:rPr>
        <w:t xml:space="preserve">ID </w:t>
      </w:r>
      <w:r w:rsidRPr="00C577C5">
        <w:rPr>
          <w:rFonts w:ascii="Century Gothic" w:hAnsi="굴림"/>
        </w:rPr>
        <w:t>의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Slot Map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Recipe ID, Reticle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등</w:t>
      </w:r>
    </w:p>
    <w:p w14:paraId="53C3361A" w14:textId="77777777" w:rsidR="005919BD" w:rsidRDefault="005919BD">
      <w:pPr>
        <w:rPr>
          <w:rFonts w:ascii="Century Gothic" w:hAnsi="Century Gothic"/>
        </w:rPr>
      </w:pPr>
    </w:p>
    <w:p w14:paraId="02FF55CC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63962DB1" w14:textId="77777777" w:rsidTr="00845086">
        <w:tc>
          <w:tcPr>
            <w:tcW w:w="1898" w:type="pct"/>
            <w:shd w:val="clear" w:color="auto" w:fill="D9D9D9"/>
          </w:tcPr>
          <w:p w14:paraId="188B18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B2953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B66D8C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3E61E57" w14:textId="77777777" w:rsidTr="00845086">
        <w:trPr>
          <w:cantSplit/>
          <w:trHeight w:val="1134"/>
        </w:trPr>
        <w:tc>
          <w:tcPr>
            <w:tcW w:w="1898" w:type="pct"/>
          </w:tcPr>
          <w:p w14:paraId="1363C7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DESTINATION</w:t>
            </w:r>
          </w:p>
          <w:p w14:paraId="75EA52E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397BE92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61AC204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36057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2156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98DCA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5FA301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B8F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 *</w:t>
            </w:r>
          </w:p>
          <w:p w14:paraId="0F3736B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 *</w:t>
            </w:r>
          </w:p>
          <w:p w14:paraId="5439D4B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 *</w:t>
            </w:r>
          </w:p>
          <w:p w14:paraId="49A1E44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 *</w:t>
            </w:r>
          </w:p>
          <w:p w14:paraId="62BEED9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 *</w:t>
            </w:r>
          </w:p>
          <w:p w14:paraId="51AE12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DFC0B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6940251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CDB045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94297E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AC992D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5214195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81D6F4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4C42F1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F49CE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0D9607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4FA74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5FA8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524C605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57190CC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(“”)</w:t>
            </w:r>
          </w:p>
        </w:tc>
        <w:tc>
          <w:tcPr>
            <w:tcW w:w="1203" w:type="pct"/>
          </w:tcPr>
          <w:p w14:paraId="770CDF79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E26D355" w14:textId="77777777" w:rsidR="005919BD" w:rsidRDefault="005919BD">
      <w:pPr>
        <w:rPr>
          <w:rFonts w:ascii="Century Gothic" w:hAnsi="Century Gothic"/>
        </w:rPr>
      </w:pPr>
    </w:p>
    <w:p w14:paraId="62865B03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0C034B9A" w14:textId="77777777" w:rsidTr="00845086">
        <w:tc>
          <w:tcPr>
            <w:tcW w:w="1898" w:type="pct"/>
            <w:shd w:val="clear" w:color="auto" w:fill="D9D9D9"/>
          </w:tcPr>
          <w:p w14:paraId="575E7B1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5EA5555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07C78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318AE9AF" w14:textId="77777777" w:rsidTr="00845086">
        <w:trPr>
          <w:cantSplit/>
          <w:trHeight w:val="1134"/>
        </w:trPr>
        <w:tc>
          <w:tcPr>
            <w:tcW w:w="1898" w:type="pct"/>
          </w:tcPr>
          <w:p w14:paraId="7578178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1B2A916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B19A2E4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3933A4C8" w14:textId="77777777" w:rsidR="005919BD" w:rsidRDefault="005919BD">
      <w:pPr>
        <w:rPr>
          <w:rFonts w:ascii="Century Gothic" w:hAnsi="Century Gothic"/>
        </w:rPr>
      </w:pPr>
    </w:p>
    <w:p w14:paraId="0D456E11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3B9C3AB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386908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&lt;EAPEIS_VERIFY_REQ PORT_ID="" CARRIER_ID="" RECIPE_ID="" WAFER_ID="" RETICLE_ID="" LOTTYPE=”” TAG1=”” TAG2=”” TAG3=””&gt;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0C64189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770F0D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존재유무가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설정되어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올라감</w:t>
      </w:r>
    </w:p>
    <w:p w14:paraId="178E6201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…</w:t>
      </w:r>
    </w:p>
    <w:p w14:paraId="4C52742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&lt;SLOT_INFO SLOT_ID="25" EXIST=""/&gt;</w:t>
      </w:r>
    </w:p>
    <w:p w14:paraId="123E504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&lt;/SLOT_MAP&gt;</w:t>
      </w:r>
    </w:p>
    <w:p w14:paraId="7B99E33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&lt;/EAPEIS_VERIFY_REQ&gt;</w:t>
      </w:r>
    </w:p>
    <w:p w14:paraId="59AFB7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4523BFB3" w14:textId="77777777" w:rsidR="005919BD" w:rsidRDefault="005919BD">
      <w:pPr>
        <w:rPr>
          <w:rFonts w:ascii="Century Gothic" w:hAnsi="Century Gothic"/>
        </w:rPr>
      </w:pPr>
    </w:p>
    <w:p w14:paraId="077E22AD" w14:textId="77777777" w:rsidR="005919BD" w:rsidRDefault="00786043">
      <w:pPr>
        <w:pStyle w:val="Title02"/>
        <w:rPr>
          <w:rFonts w:eastAsia="굴림"/>
        </w:rPr>
      </w:pPr>
      <w:bookmarkStart w:id="17" w:name="_Toc217819731"/>
      <w:bookmarkStart w:id="18" w:name="_Toc222824080"/>
      <w:bookmarkStart w:id="19" w:name="_Toc223237241"/>
      <w:r w:rsidRPr="00C577C5">
        <w:rPr>
          <w:rFonts w:eastAsia="굴림"/>
        </w:rPr>
        <w:t>EISEAP_VERIFY_REP</w:t>
      </w:r>
      <w:bookmarkEnd w:id="17"/>
      <w:bookmarkEnd w:id="18"/>
      <w:bookmarkEnd w:id="19"/>
    </w:p>
    <w:p w14:paraId="0D0508D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원하는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완료하고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결과를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보내는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1531BABD" w14:textId="77777777" w:rsidR="005919BD" w:rsidRDefault="005919BD">
      <w:pPr>
        <w:rPr>
          <w:rFonts w:ascii="Century Gothic" w:hAnsi="Century Gothic"/>
        </w:rPr>
      </w:pPr>
    </w:p>
    <w:p w14:paraId="2FD59DD5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738B8850" w14:textId="77777777" w:rsidTr="00845086">
        <w:tc>
          <w:tcPr>
            <w:tcW w:w="1898" w:type="pct"/>
            <w:shd w:val="clear" w:color="auto" w:fill="D9D9D9"/>
          </w:tcPr>
          <w:p w14:paraId="3114BE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3DF47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7B55BB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274A4A92" w14:textId="77777777" w:rsidTr="00845086">
        <w:trPr>
          <w:cantSplit/>
          <w:trHeight w:val="1134"/>
        </w:trPr>
        <w:tc>
          <w:tcPr>
            <w:tcW w:w="1898" w:type="pct"/>
          </w:tcPr>
          <w:p w14:paraId="4AF95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5BA35F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5958B2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750906D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7658BA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4F005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70BE36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2E2006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1D9F1CB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C1DFA7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251E7A7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1D4D6CA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SLOT_ID, EXIST</w:t>
            </w:r>
          </w:p>
          <w:p w14:paraId="3E4EA7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  <w:p w14:paraId="6A7CA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4B6C34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11882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744A78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67F6A0C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B83CF8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0ABD86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23D5EF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140663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E9F2B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B64B6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21BD2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정보를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가진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구조</w:t>
            </w:r>
          </w:p>
          <w:p w14:paraId="71A5ED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05A77DE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</w:t>
            </w:r>
            <w:r w:rsidRPr="00C577C5">
              <w:rPr>
                <w:rFonts w:ascii="Century Gothic" w:hAnsi="굴림"/>
              </w:rPr>
              <w:t>번호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와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해당</w:t>
            </w:r>
            <w:r w:rsidRPr="00C577C5">
              <w:rPr>
                <w:rFonts w:ascii="Century Gothic" w:hAnsi="Century Gothic"/>
              </w:rPr>
              <w:t xml:space="preserve"> SLOT</w:t>
            </w:r>
            <w:r w:rsidRPr="00C577C5">
              <w:rPr>
                <w:rFonts w:ascii="Century Gothic" w:hAnsi="굴림"/>
              </w:rPr>
              <w:t>번호에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대한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존재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유무</w:t>
            </w:r>
            <w:r w:rsidRPr="00C577C5">
              <w:rPr>
                <w:rFonts w:ascii="Century Gothic" w:hAnsi="Century Gothic"/>
              </w:rPr>
              <w:t>(</w:t>
            </w:r>
            <w:r w:rsidRPr="00C577C5">
              <w:rPr>
                <w:rFonts w:ascii="Century Gothic" w:hAnsi="굴림"/>
              </w:rPr>
              <w:t>항상</w:t>
            </w:r>
            <w:r w:rsidRPr="00C577C5">
              <w:rPr>
                <w:rFonts w:ascii="Century Gothic" w:hAnsi="Century Gothic"/>
              </w:rPr>
              <w:t xml:space="preserve"> 25</w:t>
            </w:r>
            <w:r w:rsidRPr="00C577C5">
              <w:rPr>
                <w:rFonts w:ascii="Century Gothic" w:hAnsi="굴림"/>
              </w:rPr>
              <w:t>개</w:t>
            </w:r>
            <w:r w:rsidRPr="00C577C5">
              <w:rPr>
                <w:rFonts w:ascii="Century Gothic" w:hAnsi="Century Gothic"/>
              </w:rPr>
              <w:t>)</w:t>
            </w:r>
          </w:p>
          <w:p w14:paraId="0595673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4FA5D5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80C548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</w:t>
            </w:r>
            <w:proofErr w:type="spellStart"/>
            <w:r w:rsidRPr="00C577C5">
              <w:rPr>
                <w:rFonts w:ascii="Century Gothic" w:hAnsi="Century Gothic"/>
              </w:rPr>
              <w:t>EMCMonitor</w:t>
            </w:r>
            <w:proofErr w:type="spellEnd"/>
            <w:r w:rsidRPr="00C577C5">
              <w:rPr>
                <w:rFonts w:ascii="Century Gothic" w:hAnsi="Century Gothic"/>
              </w:rPr>
              <w:t xml:space="preserve"> 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경우만</w:t>
            </w:r>
            <w:r w:rsidRPr="00C577C5">
              <w:rPr>
                <w:rFonts w:ascii="Century Gothic" w:hAnsi="Century Gothic"/>
              </w:rPr>
              <w:t xml:space="preserve"> EMC</w:t>
            </w:r>
            <w:r w:rsidRPr="00C577C5">
              <w:rPr>
                <w:rFonts w:ascii="Century Gothic" w:hAnsi="굴림"/>
              </w:rPr>
              <w:t>로</w:t>
            </w:r>
            <w:r w:rsidRPr="00C577C5">
              <w:rPr>
                <w:rFonts w:ascii="Century Gothic" w:hAnsi="Century Gothic"/>
              </w:rPr>
              <w:t xml:space="preserve"> </w:t>
            </w:r>
            <w:proofErr w:type="spellStart"/>
            <w:r w:rsidRPr="00C577C5">
              <w:rPr>
                <w:rFonts w:ascii="Century Gothic" w:hAnsi="굴림"/>
              </w:rPr>
              <w:t>내려줌</w:t>
            </w:r>
            <w:proofErr w:type="spellEnd"/>
            <w:r w:rsidRPr="00C577C5">
              <w:rPr>
                <w:rFonts w:ascii="Century Gothic" w:hAnsi="Century Gothic"/>
              </w:rPr>
              <w:t>)</w:t>
            </w:r>
          </w:p>
        </w:tc>
        <w:tc>
          <w:tcPr>
            <w:tcW w:w="1203" w:type="pct"/>
          </w:tcPr>
          <w:p w14:paraId="7C14068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81B966F" w14:textId="77777777" w:rsidR="005919BD" w:rsidRDefault="005919BD">
      <w:pPr>
        <w:rPr>
          <w:rFonts w:ascii="Century Gothic" w:hAnsi="Century Gothic"/>
        </w:rPr>
      </w:pPr>
    </w:p>
    <w:p w14:paraId="05670089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75B4F359" w14:textId="77777777" w:rsidTr="00845086">
        <w:tc>
          <w:tcPr>
            <w:tcW w:w="1898" w:type="pct"/>
            <w:shd w:val="clear" w:color="auto" w:fill="D9D9D9"/>
          </w:tcPr>
          <w:p w14:paraId="5B8C43F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2F1722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5958FA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A9A3F8B" w14:textId="77777777" w:rsidTr="00845086">
        <w:trPr>
          <w:cantSplit/>
          <w:trHeight w:val="1134"/>
        </w:trPr>
        <w:tc>
          <w:tcPr>
            <w:tcW w:w="1898" w:type="pct"/>
          </w:tcPr>
          <w:p w14:paraId="39E89CF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2BD9638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DCCF32F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1A849FCD" w14:textId="77777777" w:rsidR="005919BD" w:rsidRDefault="005919BD">
      <w:pPr>
        <w:rPr>
          <w:rFonts w:ascii="Century Gothic" w:hAnsi="Century Gothic"/>
        </w:rPr>
      </w:pPr>
    </w:p>
    <w:p w14:paraId="6CF328F4" w14:textId="77777777" w:rsidR="005919BD" w:rsidRDefault="005919BD">
      <w:pPr>
        <w:rPr>
          <w:rFonts w:ascii="Century Gothic" w:hAnsi="Century Gothic"/>
        </w:rPr>
      </w:pPr>
    </w:p>
    <w:p w14:paraId="4776FC4C" w14:textId="77777777" w:rsidR="005919BD" w:rsidRDefault="005919BD">
      <w:pPr>
        <w:rPr>
          <w:rFonts w:ascii="Century Gothic" w:hAnsi="Century Gothic"/>
        </w:rPr>
      </w:pPr>
    </w:p>
    <w:p w14:paraId="3AB9B990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0210AD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54EAEE5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&lt;EAPEIS_VERIFY_REP PORT_ID="" CARRIER_ID="" RECIPE_ID="" WAFER_ID="" RETICLE_ID="" LOTTYPE </w:t>
      </w:r>
      <w:proofErr w:type="gramStart"/>
      <w:r w:rsidRPr="00C577C5">
        <w:rPr>
          <w:rFonts w:ascii="Century Gothic" w:hAnsi="Century Gothic"/>
        </w:rPr>
        <w:t>=”EMC</w:t>
      </w:r>
      <w:proofErr w:type="gramEnd"/>
      <w:r w:rsidRPr="00C577C5">
        <w:rPr>
          <w:rFonts w:ascii="Century Gothic" w:hAnsi="Century Gothic"/>
        </w:rPr>
        <w:t>” TAG1=”” TAG2=”” TAG3=””&gt;</w:t>
      </w:r>
    </w:p>
    <w:p w14:paraId="53C697D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04BCC7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</w:p>
    <w:p w14:paraId="5938F89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79A6002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SLOT_ID="25" EXIST=""/&gt;</w:t>
      </w:r>
    </w:p>
    <w:p w14:paraId="70612B6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&lt;/SLOT_MAP&gt;</w:t>
      </w:r>
    </w:p>
    <w:p w14:paraId="5ACA76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&lt;/EAPEIS_VERIFY_REP&gt;</w:t>
      </w:r>
    </w:p>
    <w:p w14:paraId="2442C14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76AF8B0A" w14:textId="77777777" w:rsidR="00265DCF" w:rsidRDefault="00265DCF" w:rsidP="0018264A">
      <w:pPr>
        <w:ind w:left="400"/>
        <w:sectPr w:rsidR="00265DCF" w:rsidSect="0018264A"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43C10564" w14:textId="5EE6B086" w:rsidR="005919BD" w:rsidRDefault="005919BD" w:rsidP="0018264A">
      <w:pPr>
        <w:ind w:left="400"/>
      </w:pPr>
    </w:p>
    <w:p w14:paraId="5EF8B45A" w14:textId="77777777" w:rsidR="005919BD" w:rsidRDefault="00786043">
      <w:pPr>
        <w:pStyle w:val="Title01"/>
      </w:pPr>
      <w:r>
        <w:lastRenderedPageBreak/>
        <w:t>ATLAS is Good</w:t>
      </w:r>
    </w:p>
    <w:p w14:paraId="03A82938" w14:textId="6C994DFA" w:rsidR="0049116B" w:rsidRDefault="00820EB3" w:rsidP="0049116B">
      <w:pPr>
        <w:pStyle w:val="Title02"/>
      </w:pPr>
      <w:r>
        <w:rPr>
          <w:rFonts w:hint="eastAsia"/>
        </w:rPr>
        <w:t>MBR TEST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2008"/>
        <w:gridCol w:w="3300"/>
        <w:gridCol w:w="1764"/>
        <w:gridCol w:w="39"/>
        <w:gridCol w:w="5528"/>
        <w:gridCol w:w="1559"/>
        <w:gridCol w:w="1633"/>
      </w:tblGrid>
      <w:tr w:rsidR="00E74B80" w14:paraId="505262E1" w14:textId="77777777" w:rsidTr="00E74B80">
        <w:tc>
          <w:tcPr>
            <w:tcW w:w="2008" w:type="dxa"/>
          </w:tcPr>
          <w:p w14:paraId="428CAB69" w14:textId="3D32D9F9" w:rsidR="00E74B80" w:rsidRDefault="00E74B80" w:rsidP="00E74B80">
            <w:pPr>
              <w:pStyle w:val="box-L-contents"/>
            </w:pPr>
            <w:r>
              <w:rPr>
                <w:rFonts w:hint="eastAsia"/>
              </w:rPr>
              <w:t>Step-No</w:t>
            </w:r>
          </w:p>
        </w:tc>
        <w:tc>
          <w:tcPr>
            <w:tcW w:w="10631" w:type="dxa"/>
            <w:gridSpan w:val="4"/>
          </w:tcPr>
          <w:p w14:paraId="2998AE77" w14:textId="1823597B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Procedures and Description</w:t>
            </w:r>
          </w:p>
        </w:tc>
        <w:tc>
          <w:tcPr>
            <w:tcW w:w="1559" w:type="dxa"/>
          </w:tcPr>
          <w:p w14:paraId="6169E478" w14:textId="5EA2F604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633" w:type="dxa"/>
          </w:tcPr>
          <w:p w14:paraId="366EB63F" w14:textId="73411961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Confirmer</w:t>
            </w:r>
          </w:p>
        </w:tc>
      </w:tr>
      <w:tr w:rsidR="00952C3A" w14:paraId="17D31E80" w14:textId="77777777" w:rsidTr="00E74B80">
        <w:trPr>
          <w:trHeight w:val="57"/>
        </w:trPr>
        <w:tc>
          <w:tcPr>
            <w:tcW w:w="2008" w:type="dxa"/>
            <w:vMerge w:val="restart"/>
          </w:tcPr>
          <w:p w14:paraId="03A84355" w14:textId="7557AB2F" w:rsidR="00952C3A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6FFE7B9E" w14:textId="77777777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[SOP-2000]</w:t>
            </w:r>
          </w:p>
          <w:p w14:paraId="723D8808" w14:textId="77777777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Instruction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>.</w:t>
            </w:r>
          </w:p>
          <w:p w14:paraId="21E539F5" w14:textId="77777777" w:rsidR="00952C3A" w:rsidRDefault="00952C3A" w:rsidP="00E74B80">
            <w:pPr>
              <w:pStyle w:val="box-L-contents"/>
              <w:ind w:left="0"/>
            </w:pPr>
          </w:p>
          <w:p w14:paraId="692BD570" w14:textId="20378781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연장된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Instruction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  <w:vMerge w:val="restart"/>
          </w:tcPr>
          <w:p w14:paraId="51A8276B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 w:val="restart"/>
          </w:tcPr>
          <w:p w14:paraId="3AFD05C5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360EBECB" w14:textId="77777777" w:rsidTr="00A73CB1">
        <w:trPr>
          <w:trHeight w:val="57"/>
        </w:trPr>
        <w:tc>
          <w:tcPr>
            <w:tcW w:w="2008" w:type="dxa"/>
            <w:vMerge/>
          </w:tcPr>
          <w:p w14:paraId="0B3348E2" w14:textId="7833C69F" w:rsidR="00952C3A" w:rsidRDefault="004F4FCC" w:rsidP="004F4FCC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10631" w:type="dxa"/>
            <w:gridSpan w:val="4"/>
          </w:tcPr>
          <w:p w14:paraId="497FCC89" w14:textId="1608C415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Bioreactor</w:t>
            </w:r>
          </w:p>
        </w:tc>
        <w:tc>
          <w:tcPr>
            <w:tcW w:w="1559" w:type="dxa"/>
            <w:vMerge/>
          </w:tcPr>
          <w:p w14:paraId="46D673B8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2C222C6B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5E7FBF1D" w14:textId="77777777" w:rsidTr="00E74B80">
        <w:trPr>
          <w:trHeight w:val="57"/>
        </w:trPr>
        <w:tc>
          <w:tcPr>
            <w:tcW w:w="2008" w:type="dxa"/>
            <w:vMerge/>
          </w:tcPr>
          <w:p w14:paraId="6EBA34E1" w14:textId="790CB975" w:rsidR="00952C3A" w:rsidRDefault="004F4FCC" w:rsidP="004F4FCC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5103" w:type="dxa"/>
            <w:gridSpan w:val="3"/>
          </w:tcPr>
          <w:p w14:paraId="2B80B6D8" w14:textId="131B443F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Temperature</w:t>
            </w:r>
          </w:p>
        </w:tc>
        <w:tc>
          <w:tcPr>
            <w:tcW w:w="5528" w:type="dxa"/>
          </w:tcPr>
          <w:p w14:paraId="788B9259" w14:textId="1DF05D79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2002</w:t>
            </w:r>
          </w:p>
        </w:tc>
        <w:tc>
          <w:tcPr>
            <w:tcW w:w="1559" w:type="dxa"/>
            <w:vMerge/>
          </w:tcPr>
          <w:p w14:paraId="1D7A4EDB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782FD809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14277BB1" w14:textId="77777777" w:rsidTr="00952C3A">
        <w:trPr>
          <w:trHeight w:val="132"/>
        </w:trPr>
        <w:tc>
          <w:tcPr>
            <w:tcW w:w="2008" w:type="dxa"/>
            <w:vMerge/>
          </w:tcPr>
          <w:p w14:paraId="65D3A076" w14:textId="4306DB02" w:rsidR="00952C3A" w:rsidRDefault="004F4FCC" w:rsidP="004F4FCC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5103" w:type="dxa"/>
            <w:gridSpan w:val="3"/>
            <w:vMerge w:val="restart"/>
          </w:tcPr>
          <w:p w14:paraId="2707E343" w14:textId="33F5B7FC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Pressure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2BFC269" w14:textId="78AC591D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vMerge/>
          </w:tcPr>
          <w:p w14:paraId="1191ED12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2640847D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07EB53B3" w14:textId="77777777" w:rsidTr="00952C3A">
        <w:trPr>
          <w:trHeight w:val="86"/>
        </w:trPr>
        <w:tc>
          <w:tcPr>
            <w:tcW w:w="2008" w:type="dxa"/>
            <w:vMerge/>
          </w:tcPr>
          <w:p w14:paraId="38937CF7" w14:textId="2A70C373" w:rsidR="00952C3A" w:rsidRDefault="004F4FCC" w:rsidP="004F4FCC">
            <w:pPr>
              <w:pStyle w:val="Title02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  <w:caps/>
              </w:rPr>
              <w:t>1.1.</w:t>
            </w:r>
            <w:r>
              <w:rPr>
                <w:rFonts w:ascii="Arial" w:hAnsi="Arial"/>
                <w:caps/>
              </w:rPr>
              <w:tab/>
            </w:r>
          </w:p>
        </w:tc>
        <w:tc>
          <w:tcPr>
            <w:tcW w:w="5103" w:type="dxa"/>
            <w:gridSpan w:val="3"/>
            <w:vMerge/>
          </w:tcPr>
          <w:p w14:paraId="0D2DF244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6B3C8B6" w14:textId="2D6A7BF9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323423</w:t>
            </w:r>
          </w:p>
        </w:tc>
        <w:tc>
          <w:tcPr>
            <w:tcW w:w="1559" w:type="dxa"/>
            <w:vMerge/>
          </w:tcPr>
          <w:p w14:paraId="2A27B5D3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507732F9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E74B80" w14:paraId="3AA3AEA6" w14:textId="77777777" w:rsidTr="004B51F4">
        <w:tc>
          <w:tcPr>
            <w:tcW w:w="15831" w:type="dxa"/>
            <w:gridSpan w:val="7"/>
          </w:tcPr>
          <w:p w14:paraId="5D0F9A6A" w14:textId="0CD3FF8F" w:rsidR="00E74B80" w:rsidRDefault="00E74B80" w:rsidP="00E74B80">
            <w:pPr>
              <w:pStyle w:val="box-L-contents"/>
            </w:pPr>
            <w:r>
              <w:rPr>
                <w:rFonts w:hint="eastAsia"/>
              </w:rPr>
              <w:t>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관리자에게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820EB3" w14:paraId="1604C507" w14:textId="77777777" w:rsidTr="00820EB3">
        <w:trPr>
          <w:trHeight w:val="216"/>
        </w:trPr>
        <w:tc>
          <w:tcPr>
            <w:tcW w:w="2008" w:type="dxa"/>
            <w:vMerge w:val="restart"/>
          </w:tcPr>
          <w:p w14:paraId="346FDD7D" w14:textId="12C1A8AD" w:rsidR="00820EB3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3.1.2.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  <w:tcBorders>
              <w:bottom w:val="single" w:sz="4" w:space="0" w:color="auto"/>
            </w:tcBorders>
          </w:tcPr>
          <w:p w14:paraId="4290CD51" w14:textId="6A4EC0D6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아래와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  <w:vMerge w:val="restart"/>
          </w:tcPr>
          <w:p w14:paraId="48216C26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 w:val="restart"/>
          </w:tcPr>
          <w:p w14:paraId="453ED1D5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2716FFB0" w14:textId="77777777" w:rsidTr="00820EB3">
        <w:trPr>
          <w:trHeight w:val="144"/>
        </w:trPr>
        <w:tc>
          <w:tcPr>
            <w:tcW w:w="2008" w:type="dxa"/>
            <w:vMerge/>
          </w:tcPr>
          <w:p w14:paraId="6982B552" w14:textId="7C383121" w:rsidR="00820EB3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1.1.1.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FBF2" w14:textId="77777777" w:rsidR="00820EB3" w:rsidRPr="004F4FCC" w:rsidRDefault="00820EB3" w:rsidP="00E74B80">
            <w:pPr>
              <w:pStyle w:val="box-L-contents"/>
              <w:ind w:left="0"/>
              <w:rPr>
                <w:lang w:val="it-IT"/>
              </w:rPr>
            </w:pPr>
            <w:r w:rsidRPr="004F4FCC">
              <w:rPr>
                <w:rFonts w:hint="eastAsia"/>
                <w:lang w:val="it-IT"/>
              </w:rPr>
              <w:t>Volume A</w:t>
            </w:r>
          </w:p>
          <w:p w14:paraId="5672FE1A" w14:textId="71B43BF9" w:rsidR="00820EB3" w:rsidRPr="004F4FCC" w:rsidRDefault="00820EB3" w:rsidP="00E74B80">
            <w:pPr>
              <w:pStyle w:val="box-L-contents"/>
              <w:ind w:left="0"/>
              <w:rPr>
                <w:lang w:val="it-IT"/>
              </w:rPr>
            </w:pPr>
            <w:r w:rsidRPr="004F4FCC">
              <w:rPr>
                <w:rFonts w:hint="eastAsia"/>
                <w:lang w:val="it-IT"/>
              </w:rPr>
              <w:t>= I2 step 7.2.3 in E2BC03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A69C" w14:textId="7B55400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L1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AC74D" w14:textId="3122EE45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148B1A31" w14:textId="417C1E7F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37788F1C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176C974B" w14:textId="77777777" w:rsidTr="00820EB3">
        <w:trPr>
          <w:trHeight w:val="144"/>
        </w:trPr>
        <w:tc>
          <w:tcPr>
            <w:tcW w:w="2008" w:type="dxa"/>
            <w:vMerge/>
          </w:tcPr>
          <w:p w14:paraId="4877C2BF" w14:textId="0F3B97B8" w:rsidR="00820EB3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1.1.1.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9F05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Volume B</w:t>
            </w:r>
          </w:p>
          <w:p w14:paraId="3576E524" w14:textId="529A1A91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= L1 x 0.342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620F" w14:textId="11CC8B11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L2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B93F8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1448659E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386F0DAE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1291918D" w14:textId="77777777" w:rsidTr="00820EB3">
        <w:trPr>
          <w:trHeight w:val="74"/>
        </w:trPr>
        <w:tc>
          <w:tcPr>
            <w:tcW w:w="2008" w:type="dxa"/>
            <w:vMerge/>
          </w:tcPr>
          <w:p w14:paraId="1AA4B713" w14:textId="00F3421A" w:rsidR="00820EB3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1.1.1.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300" w:type="dxa"/>
            <w:tcBorders>
              <w:top w:val="single" w:sz="4" w:space="0" w:color="auto"/>
              <w:right w:val="single" w:sz="4" w:space="0" w:color="auto"/>
            </w:tcBorders>
          </w:tcPr>
          <w:p w14:paraId="7B56C08B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Final Weight</w:t>
            </w:r>
          </w:p>
          <w:p w14:paraId="3C100462" w14:textId="779C8632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= L2/0.232</w:t>
            </w: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</w:tcPr>
          <w:p w14:paraId="4D84EB15" w14:textId="62B25050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L3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F3B6967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2547A063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47E0B521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E74B80" w14:paraId="08E9AC5E" w14:textId="77777777" w:rsidTr="00E74B80">
        <w:tc>
          <w:tcPr>
            <w:tcW w:w="2008" w:type="dxa"/>
          </w:tcPr>
          <w:p w14:paraId="50075F8E" w14:textId="7288B0CB" w:rsidR="00E74B80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3.1.3.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45E9A566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2F7B1997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20918009" w14:textId="77777777" w:rsidR="00E74B80" w:rsidRDefault="00E74B80" w:rsidP="00E74B80">
            <w:pPr>
              <w:pStyle w:val="box-L-contents"/>
              <w:ind w:left="0"/>
            </w:pPr>
          </w:p>
        </w:tc>
      </w:tr>
      <w:tr w:rsidR="00E74B80" w14:paraId="2253D059" w14:textId="77777777" w:rsidTr="00E74B80">
        <w:tc>
          <w:tcPr>
            <w:tcW w:w="2008" w:type="dxa"/>
          </w:tcPr>
          <w:p w14:paraId="0786567D" w14:textId="13C11D2B" w:rsidR="00E74B80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3.1.4.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47B09FB3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5DEB68E6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2B241559" w14:textId="77777777" w:rsidR="00E74B80" w:rsidRDefault="00E74B80" w:rsidP="00E74B80">
            <w:pPr>
              <w:pStyle w:val="box-L-contents"/>
              <w:ind w:left="0"/>
            </w:pPr>
          </w:p>
        </w:tc>
      </w:tr>
      <w:tr w:rsidR="00E74B80" w14:paraId="6E140AC4" w14:textId="77777777" w:rsidTr="00E74B80">
        <w:tc>
          <w:tcPr>
            <w:tcW w:w="2008" w:type="dxa"/>
          </w:tcPr>
          <w:p w14:paraId="046CB815" w14:textId="22578CCB" w:rsidR="00E74B80" w:rsidRDefault="004F4FCC" w:rsidP="004F4FCC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>
              <w:rPr>
                <w:rFonts w:ascii="Arial" w:hAnsi="Arial"/>
              </w:rPr>
              <w:t>3.1.5.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0631" w:type="dxa"/>
            <w:gridSpan w:val="4"/>
          </w:tcPr>
          <w:p w14:paraId="59DEB79F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50373F3A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7281868F" w14:textId="77777777" w:rsidR="00E74B80" w:rsidRDefault="00E74B80" w:rsidP="00E74B80">
            <w:pPr>
              <w:pStyle w:val="box-L-contents"/>
              <w:ind w:left="0"/>
            </w:pPr>
          </w:p>
        </w:tc>
      </w:tr>
    </w:tbl>
    <w:p w14:paraId="39B2570D" w14:textId="77777777" w:rsidR="00831E74" w:rsidRDefault="00831E74" w:rsidP="00E74B80">
      <w:pPr>
        <w:pStyle w:val="box-L-contents"/>
        <w:sectPr w:rsidR="00831E74" w:rsidSect="0018264A"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6868C6B5" w14:textId="77777777" w:rsidR="0049116B" w:rsidRDefault="0049116B" w:rsidP="00E74B80">
      <w:pPr>
        <w:pStyle w:val="box-L-contents"/>
      </w:pPr>
    </w:p>
    <w:p w14:paraId="641E70AF" w14:textId="56ACA8D9" w:rsidR="00820EB3" w:rsidRDefault="00820EB3" w:rsidP="00820EB3">
      <w:pPr>
        <w:pStyle w:val="Title02"/>
      </w:pPr>
      <w:r>
        <w:rPr>
          <w:rFonts w:hint="eastAsia"/>
        </w:rPr>
        <w:lastRenderedPageBreak/>
        <w:t>MBR TEST2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5276"/>
        <w:gridCol w:w="5277"/>
        <w:gridCol w:w="5278"/>
      </w:tblGrid>
      <w:tr w:rsidR="006961DD" w14:paraId="08DC0860" w14:textId="77777777" w:rsidTr="006961DD">
        <w:tc>
          <w:tcPr>
            <w:tcW w:w="5299" w:type="dxa"/>
          </w:tcPr>
          <w:p w14:paraId="1203AE10" w14:textId="60E404F7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Item Name</w:t>
            </w:r>
          </w:p>
        </w:tc>
        <w:tc>
          <w:tcPr>
            <w:tcW w:w="5299" w:type="dxa"/>
          </w:tcPr>
          <w:p w14:paraId="32395B5A" w14:textId="0262DC70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Material Code</w:t>
            </w:r>
          </w:p>
        </w:tc>
        <w:tc>
          <w:tcPr>
            <w:tcW w:w="5300" w:type="dxa"/>
          </w:tcPr>
          <w:p w14:paraId="5D7266BB" w14:textId="4A4ED76E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Quantity</w:t>
            </w:r>
          </w:p>
        </w:tc>
      </w:tr>
      <w:tr w:rsidR="006961DD" w14:paraId="3556BF57" w14:textId="77777777" w:rsidTr="006961DD">
        <w:tc>
          <w:tcPr>
            <w:tcW w:w="5299" w:type="dxa"/>
          </w:tcPr>
          <w:p w14:paraId="7C3A08B0" w14:textId="7A30EED7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Filter A</w:t>
            </w:r>
          </w:p>
        </w:tc>
        <w:tc>
          <w:tcPr>
            <w:tcW w:w="5299" w:type="dxa"/>
          </w:tcPr>
          <w:p w14:paraId="596C4285" w14:textId="0FC49356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46334</w:t>
            </w:r>
          </w:p>
        </w:tc>
        <w:tc>
          <w:tcPr>
            <w:tcW w:w="5300" w:type="dxa"/>
          </w:tcPr>
          <w:p w14:paraId="2940C873" w14:textId="2BE50FFC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10</w:t>
            </w:r>
          </w:p>
        </w:tc>
      </w:tr>
      <w:tr w:rsidR="006961DD" w14:paraId="7DA3082C" w14:textId="77777777" w:rsidTr="006961DD">
        <w:tc>
          <w:tcPr>
            <w:tcW w:w="5299" w:type="dxa"/>
          </w:tcPr>
          <w:p w14:paraId="5BF74518" w14:textId="0E72F60B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Media Regin</w:t>
            </w:r>
          </w:p>
        </w:tc>
        <w:tc>
          <w:tcPr>
            <w:tcW w:w="5299" w:type="dxa"/>
          </w:tcPr>
          <w:p w14:paraId="3822976A" w14:textId="44AE709F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85656</w:t>
            </w:r>
          </w:p>
        </w:tc>
        <w:tc>
          <w:tcPr>
            <w:tcW w:w="5300" w:type="dxa"/>
          </w:tcPr>
          <w:p w14:paraId="2217945A" w14:textId="42038B4B" w:rsidR="006961DD" w:rsidRDefault="006961DD" w:rsidP="006961DD">
            <w:pPr>
              <w:pStyle w:val="box-L-contents"/>
              <w:ind w:left="0"/>
            </w:pPr>
            <w:r>
              <w:rPr>
                <w:rFonts w:hint="eastAsia"/>
              </w:rPr>
              <w:t>20</w:t>
            </w:r>
          </w:p>
        </w:tc>
      </w:tr>
    </w:tbl>
    <w:p w14:paraId="6A7A6A3A" w14:textId="77777777" w:rsidR="006961DD" w:rsidRPr="00820EB3" w:rsidRDefault="006961DD" w:rsidP="006961DD">
      <w:pPr>
        <w:pStyle w:val="box-L-contents"/>
      </w:pPr>
    </w:p>
    <w:sectPr w:rsidR="006961DD" w:rsidRPr="00820EB3" w:rsidSect="0018264A">
      <w:pgSz w:w="16834" w:h="11909" w:orient="landscape" w:code="9"/>
      <w:pgMar w:top="567" w:right="567" w:bottom="567" w:left="567" w:header="567" w:footer="567" w:gutter="1134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0B012" w14:textId="77777777" w:rsidR="00DE26AA" w:rsidRDefault="00DE26AA">
      <w:r>
        <w:separator/>
      </w:r>
    </w:p>
  </w:endnote>
  <w:endnote w:type="continuationSeparator" w:id="0">
    <w:p w14:paraId="4938384C" w14:textId="77777777" w:rsidR="00DE26AA" w:rsidRDefault="00DE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decorative"/>
    <w:pitch w:val="fixed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32BB" w14:textId="77777777" w:rsidR="005919BD" w:rsidRDefault="00831E74">
    <w:pPr>
      <w:jc w:val="right"/>
      <w:rPr>
        <w:sz w:val="19"/>
        <w:szCs w:val="19"/>
      </w:rPr>
    </w:pPr>
    <w:r>
      <w:rPr>
        <w:sz w:val="19"/>
        <w:szCs w:val="19"/>
      </w:rPr>
      <w:pict w14:anchorId="29A24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9A6A" w14:textId="77777777" w:rsidR="005919BD" w:rsidRDefault="00786043">
    <w:pPr>
      <w:pStyle w:val="a6"/>
      <w:rPr>
        <w:sz w:val="17"/>
        <w:szCs w:val="17"/>
      </w:rPr>
    </w:pPr>
    <w:r w:rsidRPr="0053718D">
      <w:rPr>
        <w:rFonts w:hint="eastAsia"/>
        <w:sz w:val="17"/>
        <w:szCs w:val="17"/>
      </w:rPr>
      <w:tab/>
      <w:t xml:space="preserve">                                  </w:t>
    </w:r>
  </w:p>
  <w:p w14:paraId="07B8A31D" w14:textId="77777777" w:rsidR="005919BD" w:rsidRDefault="00831E74">
    <w:pPr>
      <w:pStyle w:val="a6"/>
      <w:jc w:val="right"/>
      <w:rPr>
        <w:sz w:val="17"/>
        <w:szCs w:val="17"/>
      </w:rPr>
    </w:pPr>
    <w:r>
      <w:rPr>
        <w:sz w:val="17"/>
        <w:szCs w:val="17"/>
      </w:rPr>
      <w:pict w14:anchorId="72CD3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DBE92" w14:textId="77777777" w:rsidR="00DE26AA" w:rsidRDefault="00DE26AA">
      <w:r>
        <w:separator/>
      </w:r>
    </w:p>
  </w:footnote>
  <w:footnote w:type="continuationSeparator" w:id="0">
    <w:p w14:paraId="0C8AD26A" w14:textId="77777777" w:rsidR="00DE26AA" w:rsidRDefault="00DE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752" w:type="dxa"/>
      <w:tblInd w:w="-28" w:type="dxa"/>
      <w:tblBorders>
        <w:bottom w:val="single" w:sz="18" w:space="0" w:color="808080"/>
        <w:insideH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728"/>
      <w:gridCol w:w="24"/>
    </w:tblGrid>
    <w:tr w:rsidR="005919BD" w14:paraId="1182AD5D" w14:textId="77777777" w:rsidTr="007742AB">
      <w:trPr>
        <w:cantSplit/>
        <w:trHeight w:val="1262"/>
      </w:trPr>
      <w:tc>
        <w:tcPr>
          <w:tcW w:w="15728" w:type="dxa"/>
          <w:vAlign w:val="bottom"/>
        </w:tcPr>
        <w:p w14:paraId="36572896" w14:textId="77777777" w:rsidR="005919BD" w:rsidRDefault="00831E74">
          <w:pPr>
            <w:ind w:rightChars="-560" w:right="-1120"/>
            <w:rPr>
              <w:rFonts w:eastAsia="바탕" w:cs="Arial"/>
              <w:b/>
              <w:bCs/>
              <w:sz w:val="27"/>
              <w:szCs w:val="27"/>
            </w:rPr>
          </w:pPr>
          <w:r>
            <w:rPr>
              <w:sz w:val="19"/>
              <w:szCs w:val="19"/>
            </w:rPr>
            <w:pict w14:anchorId="35A22C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7.2pt;height:56.4pt">
                <v:imagedata r:id="rId1" o:title="세로_탑02"/>
              </v:shape>
            </w:pict>
          </w:r>
        </w:p>
      </w:tc>
      <w:tc>
        <w:tcPr>
          <w:tcW w:w="24" w:type="dxa"/>
          <w:vAlign w:val="bottom"/>
        </w:tcPr>
        <w:p w14:paraId="48BCE3F9" w14:textId="77777777" w:rsidR="005919BD" w:rsidRDefault="005919BD">
          <w:pPr>
            <w:jc w:val="right"/>
            <w:rPr>
              <w:rFonts w:eastAsia="바탕" w:cs="Arial"/>
              <w:b/>
              <w:bCs/>
              <w:sz w:val="27"/>
              <w:szCs w:val="27"/>
            </w:rPr>
          </w:pPr>
        </w:p>
      </w:tc>
    </w:tr>
  </w:tbl>
  <w:p w14:paraId="5D417D75" w14:textId="77777777" w:rsidR="005919BD" w:rsidRDefault="005919BD">
    <w:pPr>
      <w:jc w:val="right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2C4C" w14:textId="77777777" w:rsidR="005919BD" w:rsidRDefault="00831E74">
    <w:pPr>
      <w:pStyle w:val="a5"/>
      <w:ind w:rightChars="-279" w:right="-558"/>
      <w:rPr>
        <w:b/>
        <w:color w:val="000080"/>
        <w:sz w:val="23"/>
        <w:szCs w:val="23"/>
      </w:rPr>
    </w:pPr>
    <w:r>
      <w:rPr>
        <w:b/>
        <w:color w:val="000080"/>
        <w:sz w:val="23"/>
        <w:szCs w:val="23"/>
      </w:rPr>
      <w:pict w14:anchorId="50F74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85.4pt;height:538.2pt">
          <v:imagedata r:id="rId1" o:title="문서디자인1 사본"/>
        </v:shape>
      </w:pict>
    </w:r>
  </w:p>
  <w:p w14:paraId="492B6189" w14:textId="77777777" w:rsidR="005919BD" w:rsidRDefault="00831E74">
    <w:pPr>
      <w:rPr>
        <w:sz w:val="19"/>
        <w:szCs w:val="19"/>
      </w:rPr>
    </w:pPr>
    <w:r>
      <w:rPr>
        <w:sz w:val="19"/>
        <w:szCs w:val="19"/>
      </w:rPr>
      <w:pict w14:anchorId="39259B8D">
        <v:shape id="_x0000_i1028" type="#_x0000_t75" style="width:735.6pt;height:538.2pt">
          <v:imagedata r:id="rId1" o:title="문서디자인1 사본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B6E"/>
    <w:multiLevelType w:val="multilevel"/>
    <w:tmpl w:val="58B45060"/>
    <w:lvl w:ilvl="0">
      <w:start w:val="1"/>
      <w:numFmt w:val="decimal"/>
      <w:pStyle w:val="Title01"/>
      <w:lvlText w:val="%1."/>
      <w:lvlJc w:val="left"/>
      <w:pPr>
        <w:tabs>
          <w:tab w:val="num" w:pos="1134"/>
        </w:tabs>
        <w:ind w:left="1134" w:hanging="1134"/>
      </w:pPr>
      <w:rPr>
        <w:rFonts w:ascii="Century Gothic" w:eastAsia="돋움" w:hAnsi="Century Gothic" w:hint="default"/>
        <w:b/>
        <w:i w:val="0"/>
        <w:sz w:val="28"/>
        <w:szCs w:val="28"/>
      </w:rPr>
    </w:lvl>
    <w:lvl w:ilvl="1">
      <w:start w:val="1"/>
      <w:numFmt w:val="decimal"/>
      <w:pStyle w:val="Title02"/>
      <w:lvlText w:val="%1.%2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caps/>
        <w:sz w:val="24"/>
        <w:szCs w:val="24"/>
      </w:rPr>
    </w:lvl>
    <w:lvl w:ilvl="2">
      <w:start w:val="1"/>
      <w:numFmt w:val="decimal"/>
      <w:pStyle w:val="Title03"/>
      <w:lvlText w:val="%1.%2.%3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3">
      <w:start w:val="1"/>
      <w:numFmt w:val="decimal"/>
      <w:pStyle w:val="Title0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134"/>
        </w:tabs>
        <w:ind w:left="1134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8DA5278"/>
    <w:multiLevelType w:val="multilevel"/>
    <w:tmpl w:val="2B68A9DE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17C637D"/>
    <w:multiLevelType w:val="hybridMultilevel"/>
    <w:tmpl w:val="D70A3CAE"/>
    <w:lvl w:ilvl="0" w:tplc="4738B51A">
      <w:start w:val="1"/>
      <w:numFmt w:val="bullet"/>
      <w:pStyle w:val="bullet2"/>
      <w:lvlText w:val="-"/>
      <w:lvlJc w:val="left"/>
      <w:pPr>
        <w:tabs>
          <w:tab w:val="num" w:pos="1814"/>
        </w:tabs>
        <w:ind w:left="1814" w:hanging="340"/>
      </w:pPr>
      <w:rPr>
        <w:rFonts w:ascii="Tahoma" w:hAnsi="Tahoma" w:hint="default"/>
        <w:b/>
        <w:i w:val="0"/>
      </w:rPr>
    </w:lvl>
    <w:lvl w:ilvl="1" w:tplc="5C1C03D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7B6BEB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CE4E6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8AA61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73C5DC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1E10B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E0205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1B2D95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E54CC"/>
    <w:multiLevelType w:val="hybridMultilevel"/>
    <w:tmpl w:val="B2E8F070"/>
    <w:lvl w:ilvl="0" w:tplc="85E06C0C">
      <w:start w:val="1"/>
      <w:numFmt w:val="bullet"/>
      <w:lvlText w:val="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1" w:tplc="734A5D0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E4876F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802C3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2C60E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1A4DA5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DF27A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436C8F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D009DD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8D2AC2"/>
    <w:multiLevelType w:val="hybridMultilevel"/>
    <w:tmpl w:val="9A8216C6"/>
    <w:lvl w:ilvl="0" w:tplc="1980B7E8">
      <w:start w:val="1"/>
      <w:numFmt w:val="decimal"/>
      <w:lvlText w:val="%1.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4E22997"/>
    <w:multiLevelType w:val="multilevel"/>
    <w:tmpl w:val="5CB635D6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6" w15:restartNumberingAfterBreak="0">
    <w:nsid w:val="27935E66"/>
    <w:multiLevelType w:val="multilevel"/>
    <w:tmpl w:val="6F3A9FA4"/>
    <w:lvl w:ilvl="0">
      <w:start w:val="1"/>
      <w:numFmt w:val="bullet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7" w15:restartNumberingAfterBreak="0">
    <w:nsid w:val="29084903"/>
    <w:multiLevelType w:val="multilevel"/>
    <w:tmpl w:val="55D897F6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B73618"/>
    <w:multiLevelType w:val="multilevel"/>
    <w:tmpl w:val="C42C6C02"/>
    <w:lvl w:ilvl="0">
      <w:start w:val="1"/>
      <w:numFmt w:val="decimal"/>
      <w:pStyle w:val="1"/>
      <w:lvlText w:val="%1)"/>
      <w:lvlJc w:val="left"/>
      <w:pPr>
        <w:tabs>
          <w:tab w:val="num" w:pos="1531"/>
        </w:tabs>
        <w:ind w:left="1531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1">
      <w:start w:val="1"/>
      <w:numFmt w:val="decimal"/>
      <w:lvlText w:val="(%2)"/>
      <w:lvlJc w:val="left"/>
      <w:pPr>
        <w:tabs>
          <w:tab w:val="num" w:pos="1928"/>
        </w:tabs>
        <w:ind w:left="1928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2">
      <w:start w:val="1"/>
      <w:numFmt w:val="decimalEnclosedCircle"/>
      <w:lvlText w:val="%3"/>
      <w:lvlJc w:val="left"/>
      <w:pPr>
        <w:tabs>
          <w:tab w:val="num" w:pos="2325"/>
        </w:tabs>
        <w:ind w:left="2325" w:hanging="397"/>
      </w:pPr>
      <w:rPr>
        <w:rFonts w:ascii="Century Gothic" w:eastAsia="돋움" w:hAnsi="Century Gothic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1134"/>
      </w:pPr>
      <w:rPr>
        <w:rFonts w:ascii="Century Gothic" w:hAnsi="Century Gothic" w:hint="default"/>
        <w:b/>
        <w:i w:val="0"/>
        <w:sz w:val="22"/>
      </w:rPr>
    </w:lvl>
    <w:lvl w:ilvl="4">
      <w:start w:val="1"/>
      <w:numFmt w:val="decimal"/>
      <w:lvlText w:val="%5)"/>
      <w:lvlJc w:val="left"/>
      <w:pPr>
        <w:tabs>
          <w:tab w:val="num" w:pos="1985"/>
        </w:tabs>
        <w:ind w:left="1985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198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hint="eastAsia"/>
      </w:rPr>
    </w:lvl>
  </w:abstractNum>
  <w:abstractNum w:abstractNumId="9" w15:restartNumberingAfterBreak="0">
    <w:nsid w:val="3B81149C"/>
    <w:multiLevelType w:val="hybridMultilevel"/>
    <w:tmpl w:val="B40A5EA0"/>
    <w:lvl w:ilvl="0" w:tplc="B900CFEA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C3D8C86E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CDC9F8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3E6C6C2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A5C8682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A149BB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564D60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4042A1C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8785A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CD90E0B"/>
    <w:multiLevelType w:val="hybridMultilevel"/>
    <w:tmpl w:val="D33E8388"/>
    <w:lvl w:ilvl="0" w:tplc="9334A0A8">
      <w:start w:val="1"/>
      <w:numFmt w:val="bullet"/>
      <w:pStyle w:val="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FE98D840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CA56EC54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E312E4A4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F7A4E432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DED2D2C2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DCDC6446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3BA0D576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B5AAB344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46212EAB"/>
    <w:multiLevelType w:val="multilevel"/>
    <w:tmpl w:val="06F6891E"/>
    <w:lvl w:ilvl="0">
      <w:start w:val="1"/>
      <w:numFmt w:val="decimal"/>
      <w:lvlText w:val="%1."/>
      <w:lvlJc w:val="left"/>
      <w:pPr>
        <w:ind w:left="4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47217435"/>
    <w:multiLevelType w:val="hybridMultilevel"/>
    <w:tmpl w:val="ADB68CEC"/>
    <w:lvl w:ilvl="0" w:tplc="C71AA428">
      <w:start w:val="1"/>
      <w:numFmt w:val="bullet"/>
      <w:pStyle w:val="bullet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1422DC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AF0D3A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D54D1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AEE146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620E1B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310937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550ECC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0A6D4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853BE6"/>
    <w:multiLevelType w:val="hybridMultilevel"/>
    <w:tmpl w:val="49EC57CC"/>
    <w:lvl w:ilvl="0" w:tplc="A37C581E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 w:tplc="0FFE08A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8DB265C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3780B0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2661920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9DABF4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5AC11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A12474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08A46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D52120"/>
    <w:multiLevelType w:val="multilevel"/>
    <w:tmpl w:val="E5707C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i w:val="0"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63B72DC9"/>
    <w:multiLevelType w:val="multilevel"/>
    <w:tmpl w:val="5C382F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4CD562F"/>
    <w:multiLevelType w:val="multilevel"/>
    <w:tmpl w:val="478A046A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659B27F6"/>
    <w:multiLevelType w:val="hybridMultilevel"/>
    <w:tmpl w:val="92960900"/>
    <w:lvl w:ilvl="0" w:tplc="BC30FB3C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E7D6BC08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EDD4690C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8A4ADFB6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6AA7DA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C64CFBBA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C5721AB2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988C9A28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7E88872A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D3E3854"/>
    <w:multiLevelType w:val="multilevel"/>
    <w:tmpl w:val="7A5A3A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7A486045"/>
    <w:multiLevelType w:val="hybridMultilevel"/>
    <w:tmpl w:val="075A61E6"/>
    <w:lvl w:ilvl="0" w:tplc="52141938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6DC86D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7A43A3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D80CAA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90E1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2BEBBE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4C62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9843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F724C4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4142B7"/>
    <w:multiLevelType w:val="multilevel"/>
    <w:tmpl w:val="75F8130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05751467">
    <w:abstractNumId w:val="15"/>
  </w:num>
  <w:num w:numId="2" w16cid:durableId="1848666655">
    <w:abstractNumId w:val="20"/>
  </w:num>
  <w:num w:numId="3" w16cid:durableId="1880510196">
    <w:abstractNumId w:val="9"/>
  </w:num>
  <w:num w:numId="4" w16cid:durableId="1570187593">
    <w:abstractNumId w:val="6"/>
  </w:num>
  <w:num w:numId="5" w16cid:durableId="901714287">
    <w:abstractNumId w:val="18"/>
  </w:num>
  <w:num w:numId="6" w16cid:durableId="1893493427">
    <w:abstractNumId w:val="7"/>
  </w:num>
  <w:num w:numId="7" w16cid:durableId="2028097371">
    <w:abstractNumId w:val="17"/>
  </w:num>
  <w:num w:numId="8" w16cid:durableId="975259696">
    <w:abstractNumId w:val="19"/>
  </w:num>
  <w:num w:numId="9" w16cid:durableId="990448995">
    <w:abstractNumId w:val="14"/>
  </w:num>
  <w:num w:numId="10" w16cid:durableId="121584412">
    <w:abstractNumId w:val="3"/>
  </w:num>
  <w:num w:numId="11" w16cid:durableId="1433161142">
    <w:abstractNumId w:val="10"/>
  </w:num>
  <w:num w:numId="12" w16cid:durableId="2053143507">
    <w:abstractNumId w:val="2"/>
  </w:num>
  <w:num w:numId="13" w16cid:durableId="177424761">
    <w:abstractNumId w:val="5"/>
  </w:num>
  <w:num w:numId="14" w16cid:durableId="2116362158">
    <w:abstractNumId w:val="1"/>
  </w:num>
  <w:num w:numId="15" w16cid:durableId="1427505200">
    <w:abstractNumId w:val="12"/>
  </w:num>
  <w:num w:numId="16" w16cid:durableId="1891963588">
    <w:abstractNumId w:val="13"/>
  </w:num>
  <w:num w:numId="17" w16cid:durableId="1271547808">
    <w:abstractNumId w:val="8"/>
  </w:num>
  <w:num w:numId="18" w16cid:durableId="410851253">
    <w:abstractNumId w:val="16"/>
  </w:num>
  <w:num w:numId="19" w16cid:durableId="701368608">
    <w:abstractNumId w:val="0"/>
  </w:num>
  <w:num w:numId="20" w16cid:durableId="1819809139">
    <w:abstractNumId w:val="11"/>
  </w:num>
  <w:num w:numId="21" w16cid:durableId="924416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gutterAtTop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567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9BD"/>
    <w:rsid w:val="0007343B"/>
    <w:rsid w:val="000C5821"/>
    <w:rsid w:val="000E3557"/>
    <w:rsid w:val="00104550"/>
    <w:rsid w:val="00113D5D"/>
    <w:rsid w:val="0018264A"/>
    <w:rsid w:val="0018600F"/>
    <w:rsid w:val="0018672E"/>
    <w:rsid w:val="00217260"/>
    <w:rsid w:val="00265DCF"/>
    <w:rsid w:val="002879B3"/>
    <w:rsid w:val="004530CD"/>
    <w:rsid w:val="00464C2A"/>
    <w:rsid w:val="0049116B"/>
    <w:rsid w:val="004F4FCC"/>
    <w:rsid w:val="00521663"/>
    <w:rsid w:val="00577053"/>
    <w:rsid w:val="0058711D"/>
    <w:rsid w:val="005919BD"/>
    <w:rsid w:val="005E5488"/>
    <w:rsid w:val="005E6935"/>
    <w:rsid w:val="006236AB"/>
    <w:rsid w:val="006961DD"/>
    <w:rsid w:val="006E5D5F"/>
    <w:rsid w:val="00761948"/>
    <w:rsid w:val="00786043"/>
    <w:rsid w:val="00820EB3"/>
    <w:rsid w:val="00831E74"/>
    <w:rsid w:val="00833CBA"/>
    <w:rsid w:val="00843E78"/>
    <w:rsid w:val="008F3D14"/>
    <w:rsid w:val="00952C3A"/>
    <w:rsid w:val="00966D0E"/>
    <w:rsid w:val="00984ECF"/>
    <w:rsid w:val="009D3CC0"/>
    <w:rsid w:val="00A80564"/>
    <w:rsid w:val="00A8138B"/>
    <w:rsid w:val="00A84377"/>
    <w:rsid w:val="00A86B86"/>
    <w:rsid w:val="00B04792"/>
    <w:rsid w:val="00B543E9"/>
    <w:rsid w:val="00B874C4"/>
    <w:rsid w:val="00BF4953"/>
    <w:rsid w:val="00C24E94"/>
    <w:rsid w:val="00C25699"/>
    <w:rsid w:val="00C9058D"/>
    <w:rsid w:val="00D103C5"/>
    <w:rsid w:val="00D173F8"/>
    <w:rsid w:val="00D2331A"/>
    <w:rsid w:val="00D37090"/>
    <w:rsid w:val="00D75819"/>
    <w:rsid w:val="00DA78E7"/>
    <w:rsid w:val="00DB0B12"/>
    <w:rsid w:val="00DE26AA"/>
    <w:rsid w:val="00E017CB"/>
    <w:rsid w:val="00E74B80"/>
    <w:rsid w:val="00EE2618"/>
    <w:rsid w:val="00F63952"/>
    <w:rsid w:val="00FD5B3E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604B6"/>
  <w15:docId w15:val="{46F0E8FA-8746-4389-853E-34293E8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1483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</w:rPr>
  </w:style>
  <w:style w:type="paragraph" w:styleId="10">
    <w:name w:val="heading 1"/>
    <w:basedOn w:val="a0"/>
    <w:next w:val="a0"/>
    <w:qFormat/>
    <w:rsid w:val="00F6106C"/>
    <w:pPr>
      <w:keepNext/>
      <w:tabs>
        <w:tab w:val="left" w:pos="902"/>
      </w:tabs>
      <w:spacing w:before="120" w:after="120"/>
      <w:jc w:val="left"/>
      <w:outlineLvl w:val="0"/>
    </w:pPr>
    <w:rPr>
      <w:rFonts w:ascii="Century Gothic" w:eastAsia="돋움" w:hAnsi="Century Gothic"/>
      <w:b/>
      <w:sz w:val="32"/>
      <w:szCs w:val="28"/>
    </w:rPr>
  </w:style>
  <w:style w:type="paragraph" w:styleId="2">
    <w:name w:val="heading 2"/>
    <w:aliases w:val="Article,Headline 2"/>
    <w:basedOn w:val="a0"/>
    <w:next w:val="a0"/>
    <w:qFormat/>
    <w:rsid w:val="00F6106C"/>
    <w:pPr>
      <w:keepNext/>
      <w:tabs>
        <w:tab w:val="left" w:pos="902"/>
      </w:tabs>
      <w:spacing w:after="120"/>
      <w:outlineLvl w:val="1"/>
    </w:pPr>
    <w:rPr>
      <w:rFonts w:ascii="Century Gothic" w:eastAsia="돋움" w:hAnsi="Century Gothic"/>
      <w:b/>
      <w:sz w:val="28"/>
      <w:szCs w:val="24"/>
    </w:rPr>
  </w:style>
  <w:style w:type="paragraph" w:styleId="3">
    <w:name w:val="heading 3"/>
    <w:basedOn w:val="a0"/>
    <w:next w:val="a0"/>
    <w:qFormat/>
    <w:rsid w:val="00F6106C"/>
    <w:pPr>
      <w:keepNext/>
      <w:tabs>
        <w:tab w:val="left" w:pos="902"/>
      </w:tabs>
      <w:spacing w:after="120"/>
      <w:outlineLvl w:val="2"/>
    </w:pPr>
    <w:rPr>
      <w:rFonts w:ascii="Century Gothic" w:eastAsia="돋움" w:hAnsi="Century Gothic"/>
      <w:b/>
      <w:sz w:val="24"/>
      <w:szCs w:val="22"/>
    </w:rPr>
  </w:style>
  <w:style w:type="paragraph" w:styleId="4">
    <w:name w:val="heading 4"/>
    <w:basedOn w:val="a0"/>
    <w:next w:val="a0"/>
    <w:link w:val="4Char"/>
    <w:qFormat/>
    <w:rsid w:val="00CB57EC"/>
    <w:pPr>
      <w:keepNext/>
      <w:ind w:left="851"/>
      <w:outlineLvl w:val="3"/>
    </w:pPr>
    <w:rPr>
      <w:b/>
      <w:bCs/>
    </w:rPr>
  </w:style>
  <w:style w:type="paragraph" w:styleId="5">
    <w:name w:val="heading 5"/>
    <w:basedOn w:val="a0"/>
    <w:autoRedefine/>
    <w:qFormat/>
    <w:rsid w:val="00B22583"/>
    <w:pPr>
      <w:tabs>
        <w:tab w:val="num" w:pos="1080"/>
        <w:tab w:val="left" w:pos="1800"/>
      </w:tabs>
      <w:ind w:leftChars="360" w:left="1123" w:hanging="403"/>
      <w:outlineLvl w:val="4"/>
    </w:pPr>
    <w:rPr>
      <w:rFonts w:ascii="굴림" w:hAnsi="굴림"/>
      <w:b/>
      <w:szCs w:val="24"/>
    </w:rPr>
  </w:style>
  <w:style w:type="paragraph" w:styleId="6">
    <w:name w:val="heading 6"/>
    <w:basedOn w:val="a0"/>
    <w:autoRedefine/>
    <w:qFormat/>
    <w:rsid w:val="00B22583"/>
    <w:pPr>
      <w:tabs>
        <w:tab w:val="num" w:pos="2160"/>
      </w:tabs>
      <w:ind w:leftChars="450" w:left="1303" w:hanging="403"/>
      <w:outlineLvl w:val="5"/>
    </w:pPr>
    <w:rPr>
      <w:rFonts w:ascii="굴림" w:hAnsi="굴림"/>
      <w:b/>
      <w:bCs/>
      <w:szCs w:val="24"/>
    </w:rPr>
  </w:style>
  <w:style w:type="paragraph" w:styleId="7">
    <w:name w:val="heading 7"/>
    <w:basedOn w:val="a0"/>
    <w:autoRedefine/>
    <w:qFormat/>
    <w:rsid w:val="00B22583"/>
    <w:pPr>
      <w:tabs>
        <w:tab w:val="num" w:pos="2520"/>
      </w:tabs>
      <w:ind w:leftChars="540" w:left="1080"/>
      <w:outlineLvl w:val="6"/>
    </w:pPr>
    <w:rPr>
      <w:rFonts w:ascii="굴림" w:hAnsi="굴림"/>
      <w:b/>
      <w:szCs w:val="24"/>
    </w:rPr>
  </w:style>
  <w:style w:type="paragraph" w:styleId="8">
    <w:name w:val="heading 8"/>
    <w:basedOn w:val="a0"/>
    <w:autoRedefine/>
    <w:qFormat/>
    <w:rsid w:val="00B22583"/>
    <w:pPr>
      <w:tabs>
        <w:tab w:val="left" w:pos="2880"/>
      </w:tabs>
      <w:ind w:leftChars="630" w:left="1260"/>
      <w:outlineLvl w:val="7"/>
    </w:pPr>
    <w:rPr>
      <w:rFonts w:ascii="굴림" w:hAnsi="굴림"/>
      <w:b/>
      <w:szCs w:val="24"/>
    </w:rPr>
  </w:style>
  <w:style w:type="paragraph" w:styleId="9">
    <w:name w:val="heading 9"/>
    <w:basedOn w:val="a0"/>
    <w:autoRedefine/>
    <w:qFormat/>
    <w:rsid w:val="00B22583"/>
    <w:pPr>
      <w:tabs>
        <w:tab w:val="left" w:pos="3240"/>
      </w:tabs>
      <w:ind w:leftChars="720" w:left="1440"/>
      <w:outlineLvl w:val="8"/>
    </w:pPr>
    <w:rPr>
      <w:rFonts w:ascii="굴림" w:hAnsi="굴림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Box-1">
    <w:name w:val="Box-1"/>
    <w:basedOn w:val="a4"/>
    <w:rsid w:val="001072C7"/>
    <w:pPr>
      <w:spacing w:before="20" w:after="20"/>
      <w:ind w:left="113"/>
    </w:pPr>
    <w:tblPr>
      <w:tblInd w:w="113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Preface">
    <w:name w:val="Preface"/>
    <w:basedOn w:val="10"/>
    <w:rsid w:val="002664BC"/>
    <w:rPr>
      <w:bCs/>
      <w:sz w:val="28"/>
    </w:rPr>
  </w:style>
  <w:style w:type="paragraph" w:styleId="a5">
    <w:name w:val="header"/>
    <w:basedOn w:val="a0"/>
    <w:qFormat/>
    <w:rsid w:val="00351FF5"/>
    <w:pPr>
      <w:tabs>
        <w:tab w:val="center" w:pos="4252"/>
        <w:tab w:val="right" w:pos="8504"/>
      </w:tabs>
      <w:snapToGrid w:val="0"/>
    </w:pPr>
    <w:rPr>
      <w:rFonts w:ascii="굴림" w:hAnsi="굴림"/>
      <w:szCs w:val="24"/>
    </w:rPr>
  </w:style>
  <w:style w:type="paragraph" w:styleId="a6">
    <w:name w:val="footer"/>
    <w:basedOn w:val="a0"/>
    <w:link w:val="Char"/>
    <w:qFormat/>
    <w:rsid w:val="004402F7"/>
    <w:pPr>
      <w:tabs>
        <w:tab w:val="center" w:pos="4536"/>
        <w:tab w:val="right" w:pos="9015"/>
      </w:tabs>
      <w:snapToGrid w:val="0"/>
    </w:pPr>
    <w:rPr>
      <w:rFonts w:ascii="Century Gothic" w:hAnsi="Century Gothic"/>
      <w:sz w:val="18"/>
    </w:rPr>
  </w:style>
  <w:style w:type="character" w:styleId="a7">
    <w:name w:val="page number"/>
    <w:rsid w:val="002664BC"/>
    <w:rPr>
      <w:rFonts w:ascii="Century Gothic" w:eastAsia="돋움" w:hAnsi="Century Gothic"/>
      <w:sz w:val="18"/>
    </w:rPr>
  </w:style>
  <w:style w:type="paragraph" w:customStyle="1" w:styleId="Boxcontents">
    <w:name w:val="Box contents"/>
    <w:basedOn w:val="Prefaceboxcontents"/>
    <w:rsid w:val="005A6B5C"/>
    <w:rPr>
      <w:rFonts w:ascii="Arial" w:eastAsia="돋움" w:hAnsi="Arial"/>
    </w:rPr>
  </w:style>
  <w:style w:type="paragraph" w:customStyle="1" w:styleId="ApprovalTableText">
    <w:name w:val="Approval Table Text"/>
    <w:basedOn w:val="a0"/>
    <w:rsid w:val="00B31483"/>
    <w:pPr>
      <w:widowControl/>
      <w:wordWrap/>
      <w:overflowPunct w:val="0"/>
      <w:adjustRightInd w:val="0"/>
      <w:spacing w:after="40"/>
      <w:jc w:val="left"/>
      <w:textAlignment w:val="baseline"/>
    </w:pPr>
    <w:rPr>
      <w:rFonts w:eastAsia="MingLiU"/>
      <w:noProof/>
      <w:kern w:val="0"/>
    </w:rPr>
  </w:style>
  <w:style w:type="paragraph" w:customStyle="1" w:styleId="Approvalsheet">
    <w:name w:val="Approval sheet"/>
    <w:basedOn w:val="a0"/>
    <w:rsid w:val="00D67F4F"/>
    <w:pPr>
      <w:spacing w:before="60" w:after="60"/>
      <w:ind w:left="113"/>
    </w:pPr>
    <w:rPr>
      <w:rFonts w:ascii="Century Gothic" w:eastAsia="돋움" w:hAnsi="Century Gothic"/>
      <w:sz w:val="18"/>
    </w:rPr>
  </w:style>
  <w:style w:type="paragraph" w:customStyle="1" w:styleId="CoverTitle">
    <w:name w:val="Cover Title"/>
    <w:basedOn w:val="a0"/>
    <w:qFormat/>
    <w:rsid w:val="00F43F14"/>
    <w:pPr>
      <w:widowControl/>
      <w:wordWrap/>
      <w:overflowPunct w:val="0"/>
      <w:adjustRightInd w:val="0"/>
      <w:spacing w:before="120" w:after="120"/>
      <w:jc w:val="center"/>
      <w:textAlignment w:val="baseline"/>
    </w:pPr>
    <w:rPr>
      <w:rFonts w:ascii="Century Gothic" w:eastAsia="돋움" w:hAnsi="Century Gothic"/>
      <w:b/>
      <w:noProof/>
      <w:kern w:val="0"/>
      <w:sz w:val="48"/>
    </w:rPr>
  </w:style>
  <w:style w:type="paragraph" w:customStyle="1" w:styleId="PrefaceTitle">
    <w:name w:val="Preface Title"/>
    <w:basedOn w:val="a0"/>
    <w:qFormat/>
    <w:rsid w:val="00D67F4F"/>
    <w:pPr>
      <w:spacing w:after="120"/>
    </w:pPr>
    <w:rPr>
      <w:rFonts w:ascii="Century Gothic" w:hAnsi="Century Gothic" w:cs="바탕"/>
      <w:b/>
      <w:bCs/>
      <w:sz w:val="28"/>
    </w:rPr>
  </w:style>
  <w:style w:type="paragraph" w:customStyle="1" w:styleId="Prefaceboxtitle">
    <w:name w:val="Preface box title"/>
    <w:basedOn w:val="a0"/>
    <w:rsid w:val="008E61AD"/>
    <w:pPr>
      <w:spacing w:before="60" w:after="60"/>
      <w:ind w:left="113"/>
      <w:jc w:val="left"/>
    </w:pPr>
    <w:rPr>
      <w:rFonts w:cs="바탕"/>
      <w:b/>
      <w:bCs/>
      <w:sz w:val="22"/>
    </w:rPr>
  </w:style>
  <w:style w:type="paragraph" w:customStyle="1" w:styleId="Prefaceboxcontents">
    <w:name w:val="Preface box contents"/>
    <w:basedOn w:val="a0"/>
    <w:rsid w:val="008E61AD"/>
    <w:pPr>
      <w:spacing w:before="60" w:after="60"/>
      <w:ind w:left="113"/>
      <w:jc w:val="left"/>
    </w:pPr>
    <w:rPr>
      <w:rFonts w:ascii="Century Gothic" w:hAnsi="Century Gothic" w:cs="바탕"/>
    </w:rPr>
  </w:style>
  <w:style w:type="table" w:styleId="a4">
    <w:name w:val="Table Grid"/>
    <w:basedOn w:val="a2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>
    <w:name w:val="Normal Indent"/>
    <w:basedOn w:val="a0"/>
    <w:link w:val="Char0"/>
    <w:rsid w:val="00514099"/>
    <w:pPr>
      <w:numPr>
        <w:numId w:val="11"/>
      </w:numPr>
      <w:spacing w:after="120" w:line="260" w:lineRule="exact"/>
      <w:jc w:val="left"/>
    </w:pPr>
  </w:style>
  <w:style w:type="paragraph" w:styleId="11">
    <w:name w:val="toc 1"/>
    <w:basedOn w:val="a0"/>
    <w:next w:val="a0"/>
    <w:autoRedefine/>
    <w:semiHidden/>
    <w:qFormat/>
    <w:rsid w:val="007742AB"/>
    <w:pPr>
      <w:tabs>
        <w:tab w:val="left" w:pos="425"/>
        <w:tab w:val="right" w:leader="dot" w:pos="15600"/>
      </w:tabs>
      <w:wordWrap/>
      <w:autoSpaceDE/>
      <w:autoSpaceDN/>
      <w:spacing w:after="60"/>
    </w:pPr>
    <w:rPr>
      <w:rFonts w:eastAsia="돋움" w:cs="Arial"/>
      <w:b/>
      <w:color w:val="000000"/>
      <w:kern w:val="0"/>
      <w:szCs w:val="18"/>
      <w:lang w:eastAsia="zh-TW"/>
    </w:rPr>
  </w:style>
  <w:style w:type="paragraph" w:styleId="a8">
    <w:name w:val="Body Text"/>
    <w:basedOn w:val="a"/>
    <w:rsid w:val="00B35E39"/>
    <w:pPr>
      <w:numPr>
        <w:numId w:val="0"/>
      </w:numPr>
      <w:spacing w:after="180" w:line="240" w:lineRule="auto"/>
      <w:ind w:leftChars="400" w:left="800"/>
      <w:jc w:val="both"/>
    </w:pPr>
    <w:rPr>
      <w:rFonts w:ascii="바탕" w:eastAsia="바탕" w:hAnsi="Times New Roman"/>
      <w:szCs w:val="24"/>
    </w:rPr>
  </w:style>
  <w:style w:type="paragraph" w:customStyle="1" w:styleId="Approvalsheettitle">
    <w:name w:val="Approval sheet title"/>
    <w:basedOn w:val="a0"/>
    <w:rsid w:val="00E449C7"/>
    <w:pPr>
      <w:spacing w:before="60" w:after="60"/>
      <w:ind w:left="113"/>
    </w:pPr>
    <w:rPr>
      <w:rFonts w:ascii="Century Gothic" w:hAnsi="Century Gothic" w:cs="바탕"/>
      <w:b/>
      <w:bCs/>
    </w:rPr>
  </w:style>
  <w:style w:type="paragraph" w:styleId="a9">
    <w:name w:val="caption"/>
    <w:basedOn w:val="a0"/>
    <w:next w:val="a0"/>
    <w:qFormat/>
    <w:rsid w:val="00087CBD"/>
    <w:pPr>
      <w:wordWrap/>
      <w:autoSpaceDE/>
      <w:autoSpaceDN/>
      <w:spacing w:before="120" w:after="60" w:line="240" w:lineRule="atLeast"/>
      <w:ind w:leftChars="38" w:left="73" w:rightChars="10" w:right="18" w:firstLine="3"/>
    </w:pPr>
    <w:rPr>
      <w:rFonts w:ascii="돋움" w:eastAsia="돋움" w:hAnsi="돋움" w:cs="Arial"/>
      <w:b/>
      <w:bCs/>
      <w:color w:val="000000"/>
      <w:kern w:val="52"/>
      <w:sz w:val="18"/>
      <w:lang w:eastAsia="zh-TW"/>
    </w:rPr>
  </w:style>
  <w:style w:type="character" w:styleId="aa">
    <w:name w:val="Strong"/>
    <w:qFormat/>
    <w:rsid w:val="007976FE"/>
    <w:rPr>
      <w:b/>
      <w:bCs/>
    </w:rPr>
  </w:style>
  <w:style w:type="paragraph" w:customStyle="1" w:styleId="ab">
    <w:name w:val="註解主旨"/>
    <w:basedOn w:val="ac"/>
    <w:next w:val="ac"/>
    <w:semiHidden/>
    <w:rsid w:val="007976FE"/>
    <w:pPr>
      <w:wordWrap/>
      <w:autoSpaceDE/>
      <w:autoSpaceDN/>
      <w:spacing w:after="60" w:line="280" w:lineRule="exact"/>
      <w:ind w:leftChars="38" w:left="68" w:rightChars="10" w:right="18"/>
    </w:pPr>
    <w:rPr>
      <w:rFonts w:ascii="돋움" w:eastAsia="돋움" w:hAnsi="돋움" w:cs="Arial"/>
      <w:b/>
      <w:bCs/>
      <w:color w:val="000000"/>
      <w:kern w:val="0"/>
      <w:sz w:val="18"/>
      <w:szCs w:val="18"/>
      <w:lang w:eastAsia="zh-TW"/>
    </w:rPr>
  </w:style>
  <w:style w:type="paragraph" w:styleId="ac">
    <w:name w:val="annotation text"/>
    <w:basedOn w:val="a0"/>
    <w:link w:val="Char1"/>
    <w:semiHidden/>
    <w:qFormat/>
    <w:rsid w:val="007976FE"/>
    <w:pPr>
      <w:jc w:val="left"/>
    </w:pPr>
  </w:style>
  <w:style w:type="paragraph" w:styleId="ad">
    <w:name w:val="Document Map"/>
    <w:basedOn w:val="a0"/>
    <w:semiHidden/>
    <w:rsid w:val="008722E9"/>
    <w:pPr>
      <w:shd w:val="clear" w:color="auto" w:fill="000080"/>
    </w:pPr>
    <w:rPr>
      <w:rFonts w:eastAsia="돋움"/>
    </w:rPr>
  </w:style>
  <w:style w:type="paragraph" w:customStyle="1" w:styleId="warning">
    <w:name w:val="warning"/>
    <w:basedOn w:val="a0"/>
    <w:qFormat/>
    <w:rsid w:val="00E4743E"/>
    <w:pPr>
      <w:spacing w:before="60" w:after="60" w:line="300" w:lineRule="exact"/>
      <w:jc w:val="left"/>
    </w:pPr>
    <w:rPr>
      <w:rFonts w:eastAsia="돋움" w:cs="바탕"/>
      <w:sz w:val="21"/>
    </w:rPr>
  </w:style>
  <w:style w:type="paragraph" w:customStyle="1" w:styleId="Contents-general">
    <w:name w:val="Contents-general"/>
    <w:basedOn w:val="a"/>
    <w:rsid w:val="00457449"/>
    <w:pPr>
      <w:numPr>
        <w:numId w:val="0"/>
      </w:numPr>
      <w:spacing w:line="260" w:lineRule="atLeast"/>
      <w:ind w:left="1134"/>
    </w:pPr>
    <w:rPr>
      <w:rFonts w:eastAsia="돋움"/>
    </w:rPr>
  </w:style>
  <w:style w:type="paragraph" w:styleId="20">
    <w:name w:val="toc 2"/>
    <w:basedOn w:val="a0"/>
    <w:next w:val="a0"/>
    <w:autoRedefine/>
    <w:semiHidden/>
    <w:qFormat/>
    <w:rsid w:val="007742AB"/>
    <w:pPr>
      <w:tabs>
        <w:tab w:val="left" w:pos="1000"/>
        <w:tab w:val="right" w:leader="dot" w:pos="15600"/>
      </w:tabs>
      <w:spacing w:after="60"/>
      <w:ind w:left="425"/>
    </w:pPr>
  </w:style>
  <w:style w:type="paragraph" w:styleId="30">
    <w:name w:val="toc 3"/>
    <w:basedOn w:val="a0"/>
    <w:next w:val="a0"/>
    <w:autoRedefine/>
    <w:semiHidden/>
    <w:rsid w:val="007742AB"/>
    <w:pPr>
      <w:tabs>
        <w:tab w:val="left" w:pos="1700"/>
        <w:tab w:val="right" w:leader="dot" w:pos="15600"/>
      </w:tabs>
      <w:spacing w:after="60"/>
      <w:ind w:left="1000"/>
    </w:pPr>
  </w:style>
  <w:style w:type="paragraph" w:customStyle="1" w:styleId="159cm3pt3pt">
    <w:name w:val="스타일 굵게 왼쪽 왼쪽:  1.59 cm 앞: 3 pt 단락 뒤: 3 pt"/>
    <w:basedOn w:val="a0"/>
    <w:rsid w:val="003D1B10"/>
    <w:pPr>
      <w:spacing w:after="120"/>
      <w:ind w:left="1134"/>
      <w:jc w:val="left"/>
    </w:pPr>
    <w:rPr>
      <w:rFonts w:cs="바탕"/>
      <w:b/>
      <w:bCs/>
    </w:rPr>
  </w:style>
  <w:style w:type="paragraph" w:customStyle="1" w:styleId="159cm">
    <w:name w:val="스타일 왼쪽 왼쪽:  1.59 cm"/>
    <w:basedOn w:val="a0"/>
    <w:rsid w:val="003D1B10"/>
    <w:pPr>
      <w:spacing w:after="120"/>
      <w:ind w:left="1134"/>
      <w:jc w:val="left"/>
    </w:pPr>
    <w:rPr>
      <w:rFonts w:cs="바탕"/>
    </w:rPr>
  </w:style>
  <w:style w:type="paragraph" w:customStyle="1" w:styleId="1">
    <w:name w:val="스타일1"/>
    <w:basedOn w:val="a0"/>
    <w:rsid w:val="006E39AE"/>
    <w:pPr>
      <w:numPr>
        <w:numId w:val="17"/>
      </w:numPr>
      <w:spacing w:after="120" w:line="260" w:lineRule="exact"/>
    </w:pPr>
  </w:style>
  <w:style w:type="paragraph" w:customStyle="1" w:styleId="Title01">
    <w:name w:val="Title01"/>
    <w:basedOn w:val="10"/>
    <w:next w:val="Title02"/>
    <w:qFormat/>
    <w:rsid w:val="00110E22"/>
    <w:pPr>
      <w:pageBreakBefore/>
      <w:numPr>
        <w:numId w:val="19"/>
      </w:numPr>
      <w:tabs>
        <w:tab w:val="clear" w:pos="902"/>
      </w:tabs>
      <w:spacing w:before="0"/>
    </w:pPr>
    <w:rPr>
      <w:sz w:val="28"/>
    </w:rPr>
  </w:style>
  <w:style w:type="paragraph" w:customStyle="1" w:styleId="Title02">
    <w:name w:val="Title02"/>
    <w:basedOn w:val="2"/>
    <w:link w:val="Title02Char"/>
    <w:qFormat/>
    <w:rsid w:val="00CB57EC"/>
    <w:pPr>
      <w:numPr>
        <w:ilvl w:val="1"/>
        <w:numId w:val="19"/>
      </w:numPr>
      <w:tabs>
        <w:tab w:val="clear" w:pos="902"/>
      </w:tabs>
    </w:pPr>
    <w:rPr>
      <w:sz w:val="24"/>
    </w:rPr>
  </w:style>
  <w:style w:type="paragraph" w:customStyle="1" w:styleId="Title03">
    <w:name w:val="Title03"/>
    <w:basedOn w:val="3"/>
    <w:rsid w:val="00CB57EC"/>
    <w:pPr>
      <w:numPr>
        <w:ilvl w:val="2"/>
        <w:numId w:val="19"/>
      </w:numPr>
      <w:tabs>
        <w:tab w:val="clear" w:pos="902"/>
      </w:tabs>
    </w:pPr>
    <w:rPr>
      <w:sz w:val="22"/>
    </w:rPr>
  </w:style>
  <w:style w:type="paragraph" w:customStyle="1" w:styleId="Title04">
    <w:name w:val="Title04"/>
    <w:basedOn w:val="4"/>
    <w:link w:val="Title04Char"/>
    <w:rsid w:val="00CB57EC"/>
    <w:pPr>
      <w:numPr>
        <w:ilvl w:val="3"/>
        <w:numId w:val="19"/>
      </w:numPr>
      <w:spacing w:after="120"/>
    </w:pPr>
    <w:rPr>
      <w:rFonts w:ascii="Century Gothic" w:eastAsia="돋움" w:hAnsi="Century Gothic"/>
      <w:sz w:val="22"/>
    </w:rPr>
  </w:style>
  <w:style w:type="paragraph" w:styleId="40">
    <w:name w:val="toc 4"/>
    <w:basedOn w:val="a0"/>
    <w:next w:val="a0"/>
    <w:autoRedefine/>
    <w:semiHidden/>
    <w:rsid w:val="00B32A7D"/>
    <w:pPr>
      <w:tabs>
        <w:tab w:val="left" w:pos="2600"/>
        <w:tab w:val="right" w:leader="dot" w:pos="9019"/>
      </w:tabs>
      <w:spacing w:after="60"/>
      <w:ind w:left="1700"/>
    </w:pPr>
  </w:style>
  <w:style w:type="character" w:customStyle="1" w:styleId="Char">
    <w:name w:val="바닥글 Char"/>
    <w:link w:val="a6"/>
    <w:rsid w:val="006E39AE"/>
    <w:rPr>
      <w:rFonts w:ascii="Century Gothic" w:eastAsia="굴림" w:hAnsi="Century Gothic"/>
      <w:kern w:val="2"/>
      <w:sz w:val="18"/>
      <w:lang w:val="en-US" w:eastAsia="ko-KR" w:bidi="ar-SA"/>
    </w:rPr>
  </w:style>
  <w:style w:type="table" w:styleId="31">
    <w:name w:val="Table Grid 3"/>
    <w:basedOn w:val="a2"/>
    <w:rsid w:val="00D93B53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auto"/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auto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customStyle="1" w:styleId="ae">
    <w:name w:val="그림삽입"/>
    <w:basedOn w:val="a0"/>
    <w:rsid w:val="008F3BE8"/>
    <w:pPr>
      <w:ind w:leftChars="550" w:left="1100"/>
    </w:pPr>
    <w:rPr>
      <w:rFonts w:cs="바탕"/>
    </w:rPr>
  </w:style>
  <w:style w:type="character" w:customStyle="1" w:styleId="Char0">
    <w:name w:val="표준 들여쓰기 Char"/>
    <w:link w:val="a"/>
    <w:rsid w:val="00514099"/>
    <w:rPr>
      <w:rFonts w:ascii="Arial" w:eastAsia="굴림" w:hAnsi="Arial"/>
      <w:kern w:val="2"/>
      <w:lang w:val="en-US" w:eastAsia="ko-KR" w:bidi="ar-SA"/>
    </w:rPr>
  </w:style>
  <w:style w:type="paragraph" w:styleId="af">
    <w:name w:val="Balloon Text"/>
    <w:basedOn w:val="a0"/>
    <w:semiHidden/>
    <w:rsid w:val="001A3C78"/>
    <w:rPr>
      <w:rFonts w:eastAsia="돋움"/>
      <w:sz w:val="18"/>
      <w:szCs w:val="18"/>
    </w:rPr>
  </w:style>
  <w:style w:type="paragraph" w:customStyle="1" w:styleId="-Contents-general265cm">
    <w:name w:val="- Contents-general + 왼쪽:  2.65 cm"/>
    <w:basedOn w:val="a0"/>
    <w:link w:val="-Contents-general265cmChar"/>
    <w:rsid w:val="00457449"/>
    <w:pPr>
      <w:spacing w:after="120" w:line="260" w:lineRule="exact"/>
      <w:ind w:left="1500"/>
      <w:jc w:val="left"/>
    </w:pPr>
    <w:rPr>
      <w:rFonts w:eastAsia="돋움" w:cs="바탕"/>
    </w:rPr>
  </w:style>
  <w:style w:type="character" w:customStyle="1" w:styleId="-Contents-general265cmChar">
    <w:name w:val="- Contents-general + 왼쪽:  2.65 cm Char"/>
    <w:link w:val="-Contents-general265cm"/>
    <w:rsid w:val="00457449"/>
    <w:rPr>
      <w:rFonts w:ascii="Arial" w:eastAsia="돋움" w:hAnsi="Arial" w:cs="바탕"/>
      <w:kern w:val="2"/>
      <w:lang w:val="en-US" w:eastAsia="ko-KR" w:bidi="ar-SA"/>
    </w:rPr>
  </w:style>
  <w:style w:type="paragraph" w:customStyle="1" w:styleId="2nd75">
    <w:name w:val="2nd 그림삽입 + 왼쪽 7.5 글자"/>
    <w:basedOn w:val="ae"/>
    <w:rsid w:val="00AA5651"/>
    <w:pPr>
      <w:ind w:leftChars="750" w:left="1500"/>
    </w:pPr>
  </w:style>
  <w:style w:type="paragraph" w:styleId="50">
    <w:name w:val="toc 5"/>
    <w:basedOn w:val="a0"/>
    <w:next w:val="a0"/>
    <w:autoRedefine/>
    <w:semiHidden/>
    <w:rsid w:val="008722E9"/>
    <w:pPr>
      <w:ind w:leftChars="800" w:left="1700"/>
    </w:pPr>
    <w:rPr>
      <w:rFonts w:ascii="굴림" w:hAnsi="굴림"/>
      <w:szCs w:val="24"/>
    </w:rPr>
  </w:style>
  <w:style w:type="paragraph" w:styleId="60">
    <w:name w:val="toc 6"/>
    <w:basedOn w:val="a0"/>
    <w:next w:val="a0"/>
    <w:autoRedefine/>
    <w:semiHidden/>
    <w:rsid w:val="008722E9"/>
    <w:pPr>
      <w:ind w:leftChars="1000" w:left="2125"/>
    </w:pPr>
    <w:rPr>
      <w:rFonts w:ascii="굴림" w:hAnsi="굴림"/>
      <w:szCs w:val="24"/>
    </w:rPr>
  </w:style>
  <w:style w:type="paragraph" w:styleId="70">
    <w:name w:val="toc 7"/>
    <w:basedOn w:val="a0"/>
    <w:next w:val="a0"/>
    <w:autoRedefine/>
    <w:semiHidden/>
    <w:rsid w:val="008722E9"/>
    <w:pPr>
      <w:ind w:leftChars="1200" w:left="2550"/>
    </w:pPr>
    <w:rPr>
      <w:rFonts w:ascii="굴림" w:hAnsi="굴림"/>
      <w:szCs w:val="24"/>
    </w:rPr>
  </w:style>
  <w:style w:type="paragraph" w:styleId="80">
    <w:name w:val="toc 8"/>
    <w:basedOn w:val="a0"/>
    <w:next w:val="a0"/>
    <w:autoRedefine/>
    <w:semiHidden/>
    <w:rsid w:val="008722E9"/>
    <w:pPr>
      <w:ind w:leftChars="1400" w:left="2975"/>
    </w:pPr>
    <w:rPr>
      <w:rFonts w:ascii="굴림" w:hAnsi="굴림"/>
      <w:szCs w:val="24"/>
    </w:rPr>
  </w:style>
  <w:style w:type="paragraph" w:styleId="90">
    <w:name w:val="toc 9"/>
    <w:basedOn w:val="a0"/>
    <w:next w:val="a0"/>
    <w:autoRedefine/>
    <w:semiHidden/>
    <w:rsid w:val="008722E9"/>
    <w:pPr>
      <w:ind w:leftChars="1600" w:left="3400"/>
    </w:pPr>
    <w:rPr>
      <w:rFonts w:ascii="굴림" w:hAnsi="굴림"/>
      <w:szCs w:val="24"/>
    </w:rPr>
  </w:style>
  <w:style w:type="character" w:styleId="af0">
    <w:name w:val="Hyperlink"/>
    <w:rsid w:val="008722E9"/>
    <w:rPr>
      <w:color w:val="0000FF"/>
      <w:u w:val="single"/>
    </w:rPr>
  </w:style>
  <w:style w:type="paragraph" w:styleId="af1">
    <w:name w:val="Block Text"/>
    <w:basedOn w:val="a0"/>
    <w:rsid w:val="008722E9"/>
    <w:pPr>
      <w:ind w:leftChars="1000" w:left="2000" w:rightChars="411" w:right="822"/>
    </w:pPr>
    <w:rPr>
      <w:rFonts w:ascii="Times New Roman" w:eastAsia="바탕" w:hAnsi="Times New Roman"/>
      <w:sz w:val="24"/>
      <w:szCs w:val="24"/>
    </w:rPr>
  </w:style>
  <w:style w:type="character" w:styleId="af2">
    <w:name w:val="FollowedHyperlink"/>
    <w:rsid w:val="008722E9"/>
    <w:rPr>
      <w:color w:val="800080"/>
      <w:u w:val="single"/>
    </w:rPr>
  </w:style>
  <w:style w:type="paragraph" w:styleId="21">
    <w:name w:val="Body Text Indent 2"/>
    <w:basedOn w:val="a0"/>
    <w:rsid w:val="008722E9"/>
    <w:pPr>
      <w:wordWrap/>
      <w:spacing w:line="180" w:lineRule="auto"/>
      <w:ind w:firstLine="210"/>
    </w:pPr>
    <w:rPr>
      <w:rFonts w:ascii="Courier" w:eastAsia="바탕" w:hAnsi="Courier"/>
      <w:kern w:val="0"/>
    </w:rPr>
  </w:style>
  <w:style w:type="paragraph" w:styleId="af3">
    <w:name w:val="Body Text Indent"/>
    <w:basedOn w:val="a0"/>
    <w:rsid w:val="008722E9"/>
    <w:pPr>
      <w:spacing w:line="180" w:lineRule="auto"/>
      <w:ind w:left="3000" w:hangingChars="1500" w:hanging="3000"/>
    </w:pPr>
    <w:rPr>
      <w:rFonts w:ascii="Courier New" w:hAnsi="Courier New" w:cs="Courier New"/>
      <w:szCs w:val="24"/>
    </w:rPr>
  </w:style>
  <w:style w:type="character" w:styleId="HTML">
    <w:name w:val="HTML Code"/>
    <w:rsid w:val="008722E9"/>
    <w:rPr>
      <w:rFonts w:ascii="돋움" w:eastAsia="돋움" w:hAnsi="돋움" w:cs="Courier New"/>
      <w:sz w:val="20"/>
      <w:szCs w:val="20"/>
    </w:rPr>
  </w:style>
  <w:style w:type="paragraph" w:styleId="32">
    <w:name w:val="Body Text Indent 3"/>
    <w:basedOn w:val="a0"/>
    <w:rsid w:val="008722E9"/>
    <w:pPr>
      <w:ind w:leftChars="270" w:left="540"/>
    </w:pPr>
    <w:rPr>
      <w:rFonts w:ascii="굴림" w:hAnsi="굴림"/>
      <w:szCs w:val="24"/>
    </w:rPr>
  </w:style>
  <w:style w:type="paragraph" w:styleId="af4">
    <w:name w:val="Normal (Web)"/>
    <w:basedOn w:val="a0"/>
    <w:rsid w:val="008722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numbering" w:customStyle="1" w:styleId="af5">
    <w:name w:val="스타일 번호 매기기 굵게"/>
    <w:basedOn w:val="a3"/>
    <w:rsid w:val="001072C7"/>
  </w:style>
  <w:style w:type="table" w:customStyle="1" w:styleId="Box-3">
    <w:name w:val="Box-3"/>
    <w:basedOn w:val="a4"/>
    <w:rsid w:val="00514099"/>
    <w:pPr>
      <w:ind w:left="113"/>
    </w:pPr>
    <w:rPr>
      <w:rFonts w:ascii="Arial" w:eastAsia="돋움" w:hAnsi="Arial"/>
    </w:rPr>
    <w:tblPr>
      <w:tblInd w:w="1985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3-1">
    <w:name w:val="Box-3-1"/>
    <w:basedOn w:val="a4"/>
    <w:rsid w:val="00514099"/>
    <w:pPr>
      <w:ind w:left="113"/>
    </w:pPr>
    <w:rPr>
      <w:rFonts w:ascii="Arial" w:eastAsia="돋움" w:hAnsi="Arial"/>
    </w:rPr>
    <w:tblPr>
      <w:tblInd w:w="1134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2">
    <w:name w:val="Box-2"/>
    <w:basedOn w:val="a4"/>
    <w:rsid w:val="00707846"/>
    <w:pPr>
      <w:ind w:left="113"/>
    </w:pPr>
    <w:rPr>
      <w:rFonts w:ascii="Arial" w:eastAsia="돋움" w:hAnsi="Arial"/>
    </w:rPr>
    <w:tblPr>
      <w:tblInd w:w="1474" w:type="dxa"/>
      <w:tblCellMar>
        <w:top w:w="28" w:type="dxa"/>
        <w:left w:w="0" w:type="dxa"/>
        <w:bottom w:w="28" w:type="dxa"/>
        <w:right w:w="0" w:type="dxa"/>
      </w:tblCellMar>
    </w:tblPr>
  </w:style>
  <w:style w:type="table" w:customStyle="1" w:styleId="Box-1-1">
    <w:name w:val="Box-1-1"/>
    <w:basedOn w:val="a4"/>
    <w:rsid w:val="000B3AC1"/>
    <w:pPr>
      <w:spacing w:before="20" w:after="20"/>
      <w:ind w:left="113"/>
    </w:pPr>
    <w:rPr>
      <w:rFonts w:ascii="Arial" w:eastAsia="돋움" w:hAnsi="Arial"/>
    </w:rPr>
    <w:tblPr>
      <w:tblInd w:w="147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box-C-heading">
    <w:name w:val="box-C-heading"/>
    <w:rsid w:val="00711396"/>
    <w:pPr>
      <w:jc w:val="center"/>
    </w:pPr>
    <w:rPr>
      <w:rFonts w:ascii="Arial" w:eastAsia="돋움" w:hAnsi="Arial"/>
      <w:b/>
      <w:kern w:val="2"/>
    </w:rPr>
  </w:style>
  <w:style w:type="paragraph" w:customStyle="1" w:styleId="box-C-contents">
    <w:name w:val="box-C-contents"/>
    <w:rsid w:val="00711396"/>
    <w:pPr>
      <w:jc w:val="center"/>
    </w:pPr>
    <w:rPr>
      <w:rFonts w:ascii="Arial" w:eastAsia="돋움" w:hAnsi="Arial"/>
      <w:kern w:val="2"/>
    </w:rPr>
  </w:style>
  <w:style w:type="paragraph" w:customStyle="1" w:styleId="box-L-contents">
    <w:name w:val="box-L-contents"/>
    <w:link w:val="box-L-contentsChar"/>
    <w:qFormat/>
    <w:rsid w:val="00711396"/>
    <w:pPr>
      <w:autoSpaceDE w:val="0"/>
      <w:autoSpaceDN w:val="0"/>
      <w:ind w:left="85" w:right="28"/>
    </w:pPr>
    <w:rPr>
      <w:rFonts w:ascii="Arial" w:eastAsia="돋움" w:hAnsi="Arial"/>
      <w:kern w:val="2"/>
    </w:rPr>
  </w:style>
  <w:style w:type="paragraph" w:customStyle="1" w:styleId="box-L-heading">
    <w:name w:val="box-L-heading"/>
    <w:qFormat/>
    <w:rsid w:val="00711396"/>
    <w:pPr>
      <w:spacing w:line="240" w:lineRule="atLeast"/>
      <w:ind w:left="113"/>
    </w:pPr>
    <w:rPr>
      <w:rFonts w:ascii="Arial" w:eastAsia="돋움" w:hAnsi="Arial"/>
      <w:b/>
      <w:kern w:val="2"/>
    </w:rPr>
  </w:style>
  <w:style w:type="paragraph" w:customStyle="1" w:styleId="Figure">
    <w:name w:val="Figure"/>
    <w:basedOn w:val="a9"/>
    <w:rsid w:val="00457449"/>
    <w:pPr>
      <w:spacing w:before="0" w:after="240"/>
      <w:ind w:leftChars="0" w:left="993" w:rightChars="0" w:right="0" w:firstLine="0"/>
      <w:jc w:val="center"/>
    </w:pPr>
    <w:rPr>
      <w:rFonts w:ascii="Arial" w:eastAsia="바탕" w:hAnsi="Arial" w:cs="바탕"/>
      <w:color w:val="auto"/>
      <w:kern w:val="0"/>
      <w:sz w:val="20"/>
    </w:rPr>
  </w:style>
  <w:style w:type="paragraph" w:customStyle="1" w:styleId="af6">
    <w:name w:val="번호"/>
    <w:basedOn w:val="a0"/>
    <w:link w:val="Char2"/>
    <w:rsid w:val="003E6ADE"/>
    <w:pPr>
      <w:tabs>
        <w:tab w:val="num" w:pos="1474"/>
      </w:tabs>
      <w:spacing w:after="120" w:line="260" w:lineRule="exact"/>
      <w:ind w:left="1474" w:hanging="340"/>
      <w:jc w:val="left"/>
    </w:pPr>
    <w:rPr>
      <w:rFonts w:eastAsia="돋움"/>
    </w:rPr>
  </w:style>
  <w:style w:type="character" w:customStyle="1" w:styleId="Char2">
    <w:name w:val="번호 Char"/>
    <w:link w:val="af6"/>
    <w:rsid w:val="003E6ADE"/>
    <w:rPr>
      <w:rFonts w:ascii="Arial" w:eastAsia="돋움" w:hAnsi="Arial"/>
      <w:kern w:val="2"/>
      <w:lang w:val="en-US" w:eastAsia="ko-KR" w:bidi="ar-SA"/>
    </w:rPr>
  </w:style>
  <w:style w:type="paragraph" w:customStyle="1" w:styleId="bullet">
    <w:name w:val="bullet"/>
    <w:rsid w:val="00457449"/>
    <w:pPr>
      <w:numPr>
        <w:numId w:val="15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bullet2">
    <w:name w:val="bullet2"/>
    <w:rsid w:val="00457449"/>
    <w:pPr>
      <w:numPr>
        <w:numId w:val="12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Version">
    <w:name w:val="Version"/>
    <w:qFormat/>
    <w:rsid w:val="00FA55C4"/>
    <w:pPr>
      <w:tabs>
        <w:tab w:val="left" w:pos="6195"/>
      </w:tabs>
    </w:pPr>
    <w:rPr>
      <w:rFonts w:ascii="Arial" w:eastAsia="돋움" w:hAnsi="Arial"/>
      <w:b/>
      <w:color w:val="808080"/>
      <w:kern w:val="2"/>
      <w:sz w:val="40"/>
      <w:szCs w:val="56"/>
    </w:rPr>
  </w:style>
  <w:style w:type="character" w:styleId="af7">
    <w:name w:val="annotation reference"/>
    <w:semiHidden/>
    <w:rsid w:val="00FA55C4"/>
    <w:rPr>
      <w:sz w:val="18"/>
      <w:szCs w:val="18"/>
    </w:rPr>
  </w:style>
  <w:style w:type="character" w:customStyle="1" w:styleId="box-L-contentsChar">
    <w:name w:val="box-L-contents Char"/>
    <w:link w:val="box-L-contents"/>
    <w:rsid w:val="0026282E"/>
    <w:rPr>
      <w:rFonts w:ascii="Arial" w:eastAsia="돋움" w:hAnsi="Arial"/>
      <w:kern w:val="2"/>
      <w:lang w:val="en-US" w:eastAsia="ko-KR" w:bidi="ar-SA"/>
    </w:rPr>
  </w:style>
  <w:style w:type="paragraph" w:styleId="af8">
    <w:name w:val="annotation subject"/>
    <w:basedOn w:val="ac"/>
    <w:next w:val="ac"/>
    <w:semiHidden/>
    <w:rsid w:val="00E46B24"/>
    <w:rPr>
      <w:b/>
      <w:bCs/>
    </w:rPr>
  </w:style>
  <w:style w:type="character" w:customStyle="1" w:styleId="Char1">
    <w:name w:val="메모 텍스트 Char"/>
    <w:link w:val="ac"/>
    <w:semiHidden/>
    <w:rsid w:val="00B9178D"/>
    <w:rPr>
      <w:rFonts w:ascii="Arial" w:eastAsia="굴림" w:hAnsi="Arial"/>
      <w:kern w:val="2"/>
      <w:lang w:val="en-US" w:eastAsia="ko-KR" w:bidi="ar-SA"/>
    </w:rPr>
  </w:style>
  <w:style w:type="character" w:customStyle="1" w:styleId="Title02Char">
    <w:name w:val="Title02 Char"/>
    <w:link w:val="Title02"/>
    <w:rsid w:val="00B9178D"/>
    <w:rPr>
      <w:rFonts w:ascii="Century Gothic" w:eastAsia="돋움" w:hAnsi="Century Gothic"/>
      <w:b/>
      <w:kern w:val="2"/>
      <w:sz w:val="24"/>
      <w:szCs w:val="24"/>
      <w:lang w:val="en-US" w:eastAsia="ko-KR" w:bidi="ar-SA"/>
    </w:rPr>
  </w:style>
  <w:style w:type="paragraph" w:customStyle="1" w:styleId="22">
    <w:name w:val="스타일2"/>
    <w:basedOn w:val="Title04"/>
    <w:next w:val="bullet"/>
    <w:link w:val="2Char"/>
    <w:qFormat/>
    <w:rsid w:val="0049116B"/>
  </w:style>
  <w:style w:type="character" w:customStyle="1" w:styleId="4Char">
    <w:name w:val="제목 4 Char"/>
    <w:basedOn w:val="a1"/>
    <w:link w:val="4"/>
    <w:rsid w:val="0049116B"/>
    <w:rPr>
      <w:rFonts w:ascii="Arial" w:eastAsia="굴림" w:hAnsi="Arial"/>
      <w:b/>
      <w:bCs/>
      <w:kern w:val="2"/>
    </w:rPr>
  </w:style>
  <w:style w:type="character" w:customStyle="1" w:styleId="Title04Char">
    <w:name w:val="Title04 Char"/>
    <w:basedOn w:val="4Char"/>
    <w:link w:val="Title04"/>
    <w:rsid w:val="0049116B"/>
    <w:rPr>
      <w:rFonts w:ascii="Century Gothic" w:eastAsia="돋움" w:hAnsi="Century Gothic"/>
      <w:b/>
      <w:bCs/>
      <w:kern w:val="2"/>
      <w:sz w:val="22"/>
    </w:rPr>
  </w:style>
  <w:style w:type="character" w:customStyle="1" w:styleId="2Char">
    <w:name w:val="스타일2 Char"/>
    <w:basedOn w:val="Title04Char"/>
    <w:link w:val="22"/>
    <w:rsid w:val="0049116B"/>
    <w:rPr>
      <w:rFonts w:ascii="Century Gothic" w:eastAsia="돋움" w:hAnsi="Century Gothic"/>
      <w:b/>
      <w:bCs/>
      <w:kern w:val="2"/>
      <w:sz w:val="22"/>
    </w:rPr>
  </w:style>
  <w:style w:type="paragraph" w:styleId="af9">
    <w:name w:val="List Paragraph"/>
    <w:basedOn w:val="a0"/>
    <w:uiPriority w:val="34"/>
    <w:qFormat/>
    <w:rsid w:val="0018264A"/>
    <w:pPr>
      <w:ind w:leftChars="400" w:left="800"/>
    </w:pPr>
  </w:style>
  <w:style w:type="paragraph" w:styleId="afa">
    <w:name w:val="Revision"/>
    <w:hidden/>
    <w:uiPriority w:val="99"/>
    <w:semiHidden/>
    <w:rsid w:val="00984ECF"/>
    <w:rPr>
      <w:rFonts w:ascii="Arial" w:eastAsia="굴림" w:hAnsi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50504;&#50976;&#47532;\Local%20Settings\Temporary%20Internet%20Files\Content.IE5\G52BKLMV\AIMmanualTemplate_050525%5b1%5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AIMmanualTemplate_050525[1].dot</Template>
  <TotalTime>2</TotalTime>
  <Pages>21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안유리</dc:creator>
  <cp:lastModifiedBy>User10</cp:lastModifiedBy>
  <cp:revision>4</cp:revision>
  <cp:lastPrinted>2009-02-24T01:12:00Z</cp:lastPrinted>
  <dcterms:created xsi:type="dcterms:W3CDTF">2024-10-27T00:05:00Z</dcterms:created>
  <dcterms:modified xsi:type="dcterms:W3CDTF">2024-10-27T00:09:00Z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">
    <vt:lpwstr>nanoTrack Modeling Guide</vt:lpwstr>
  </property>
  <property fmtid="{D5CDD505-2E9C-101B-9397-08002B2CF9AE}" pid="3" name="완료 날짜">
    <vt:lpwstr>10 Mar. 2005</vt:lpwstr>
  </property>
  <property fmtid="{D5CDD505-2E9C-101B-9397-08002B2CF9AE}" pid="4" name="상태">
    <vt:lpwstr>For Approval</vt:lpwstr>
  </property>
  <property fmtid="{D5CDD505-2E9C-101B-9397-08002B2CF9AE}" pid="5" name="Version">
    <vt:lpwstr>1.00</vt:lpwstr>
  </property>
  <property fmtid="{D5CDD505-2E9C-101B-9397-08002B2CF9AE}" pid="6" name="문서 번호">
    <vt:lpwstr>J25-EC4-S68-001</vt:lpwstr>
  </property>
</Properties>
</file>